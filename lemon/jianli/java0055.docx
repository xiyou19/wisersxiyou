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71120</wp:posOffset>
                </wp:positionV>
                <wp:extent cx="4883150" cy="406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锤子简历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求职意向：JAVA高级开发工程师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pt;margin-top:5.6pt;height:32pt;width:384.5pt;z-index:251696128;mso-width-relative:page;mso-height-relative:page;" filled="f" stroked="f" coordsize="21600,21600" o:gfxdata="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mNJ7LZ&#10;AAAACQEAAA8AAAAAAAAAAQAgAAAAIgAAAGRycy9kb3ducmV2LnhtbFBLAQIUABQAAAAIAIdO4kC+&#10;NOWlHwIAABg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锤子简历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求职意向：JAVA高级开发工程师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721995</wp:posOffset>
                </wp:positionV>
                <wp:extent cx="1880235" cy="60579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0pt;margin-top:56.85pt;height:47.7pt;width:148.05pt;z-index:251693056;mso-width-relative:page;mso-height-relative:page;" filled="f" stroked="f" coordsize="21600,21600" o:gfxdata="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dnUW1wAA&#10;AAsBAAAPAAAAAAAAAAEAIAAAACIAAABkcnMvZG93bnJldi54bWxQSwECFAAUAAAACACHTuJAKCsc&#10;ix8CAAAYBAAADgAAAAAAAAABACAAAAAm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邮箱：123@123.com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1097915</wp:posOffset>
                </wp:positionV>
                <wp:extent cx="185420" cy="144145"/>
                <wp:effectExtent l="0" t="0" r="5080" b="825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5420" cy="14414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242.05pt;margin-top:86.45pt;height:11.35pt;width:14.6pt;z-index:251685888;mso-width-relative:page;mso-height-relative:page;" fillcolor="#2F5597 [2408]" filled="t" stroked="f" coordsize="3072,2244" o:gfxdata="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OO4zN7aAAAA&#10;CwEAAA8AAAAAAAAAAQAgAAAAIgAAAGRycy9kb3ducmV2LnhtbFBLAQIUABQAAAAIAIdO4kDUICwK&#10;VQQAAIYRAAAOAAAAAAAAAAEAIAAAACkBAABkcnMvZTJvRG9jLnhtbFBLBQYAAAAABgAGAFkBAADw&#10;BwAAAAA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67372,0;18047,0;0,19206;0,124938;18047,144145;167372,144145;185420,124938;185420,19206;167372,0;166950,39055;92710,88452;18469,39055;18469,19334;92710,68668;166950,19334;166950,39055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815340</wp:posOffset>
                </wp:positionV>
                <wp:extent cx="107950" cy="215900"/>
                <wp:effectExtent l="0" t="0" r="6350" b="12700"/>
                <wp:wrapNone/>
                <wp:docPr id="26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7659058" y="2437756"/>
                            </a:cxn>
                            <a:cxn ang="0">
                              <a:pos x="62366035" y="0"/>
                            </a:cxn>
                            <a:cxn ang="0">
                              <a:pos x="56670267" y="2970058"/>
                            </a:cxn>
                            <a:cxn ang="0">
                              <a:pos x="24192761" y="19333691"/>
                            </a:cxn>
                            <a:cxn ang="0">
                              <a:pos x="12254556" y="22892143"/>
                            </a:cxn>
                            <a:cxn ang="0">
                              <a:pos x="3682138" y="31270105"/>
                            </a:cxn>
                            <a:cxn ang="0">
                              <a:pos x="28767" y="42870320"/>
                            </a:cxn>
                            <a:cxn ang="0">
                              <a:pos x="1524672" y="150914623"/>
                            </a:cxn>
                            <a:cxn ang="0">
                              <a:pos x="8342278" y="160749569"/>
                            </a:cxn>
                            <a:cxn ang="0">
                              <a:pos x="19129787" y="166437580"/>
                            </a:cxn>
                            <a:cxn ang="0">
                              <a:pos x="66249545" y="166941968"/>
                            </a:cxn>
                            <a:cxn ang="0">
                              <a:pos x="77641079" y="162290646"/>
                            </a:cxn>
                            <a:cxn ang="0">
                              <a:pos x="85350565" y="153156190"/>
                            </a:cxn>
                            <a:cxn ang="0">
                              <a:pos x="87910775" y="44131201"/>
                            </a:cxn>
                            <a:cxn ang="0">
                              <a:pos x="86098518" y="35080752"/>
                            </a:cxn>
                            <a:cxn ang="0">
                              <a:pos x="80575265" y="26842975"/>
                            </a:cxn>
                            <a:cxn ang="0">
                              <a:pos x="72204219" y="21295062"/>
                            </a:cxn>
                            <a:cxn ang="0">
                              <a:pos x="17461367" y="45420085"/>
                            </a:cxn>
                            <a:cxn ang="0">
                              <a:pos x="19618833" y="41105051"/>
                            </a:cxn>
                            <a:cxn ang="0">
                              <a:pos x="23531111" y="38247000"/>
                            </a:cxn>
                            <a:cxn ang="0">
                              <a:pos x="60381083" y="37462504"/>
                            </a:cxn>
                            <a:cxn ang="0">
                              <a:pos x="65242686" y="38695384"/>
                            </a:cxn>
                            <a:cxn ang="0">
                              <a:pos x="68867289" y="41861545"/>
                            </a:cxn>
                            <a:cxn ang="0">
                              <a:pos x="70564476" y="46428772"/>
                            </a:cxn>
                            <a:cxn ang="0">
                              <a:pos x="70132965" y="78679564"/>
                            </a:cxn>
                            <a:cxn ang="0">
                              <a:pos x="67601523" y="82770494"/>
                            </a:cxn>
                            <a:cxn ang="0">
                              <a:pos x="63430429" y="85236253"/>
                            </a:cxn>
                            <a:cxn ang="0">
                              <a:pos x="26436529" y="85628545"/>
                            </a:cxn>
                            <a:cxn ang="0">
                              <a:pos x="21805066" y="83975371"/>
                            </a:cxn>
                            <a:cxn ang="0">
                              <a:pos x="18496904" y="80472835"/>
                            </a:cxn>
                            <a:cxn ang="0">
                              <a:pos x="17259996" y="75709505"/>
                            </a:cxn>
                            <a:cxn ang="0">
                              <a:pos x="20481856" y="102132187"/>
                            </a:cxn>
                            <a:cxn ang="0">
                              <a:pos x="35210319" y="100815214"/>
                            </a:cxn>
                            <a:cxn ang="0">
                              <a:pos x="38058203" y="102132187"/>
                            </a:cxn>
                            <a:cxn ang="0">
                              <a:pos x="38921225" y="114993283"/>
                            </a:cxn>
                            <a:cxn ang="0">
                              <a:pos x="36965131" y="117795242"/>
                            </a:cxn>
                            <a:cxn ang="0">
                              <a:pos x="22236577" y="118047436"/>
                            </a:cxn>
                            <a:cxn ang="0">
                              <a:pos x="19820205" y="115693773"/>
                            </a:cxn>
                            <a:cxn ang="0">
                              <a:pos x="48586805" y="103000777"/>
                            </a:cxn>
                            <a:cxn ang="0">
                              <a:pos x="51233317" y="100871306"/>
                            </a:cxn>
                            <a:cxn ang="0">
                              <a:pos x="65904336" y="101431697"/>
                            </a:cxn>
                            <a:cxn ang="0">
                              <a:pos x="67543988" y="104429758"/>
                            </a:cxn>
                            <a:cxn ang="0">
                              <a:pos x="66479684" y="117178758"/>
                            </a:cxn>
                            <a:cxn ang="0">
                              <a:pos x="52010037" y="118215536"/>
                            </a:cxn>
                            <a:cxn ang="0">
                              <a:pos x="48960781" y="116646456"/>
                            </a:cxn>
                            <a:cxn ang="0">
                              <a:pos x="19676368" y="130236044"/>
                            </a:cxn>
                            <a:cxn ang="0">
                              <a:pos x="21574927" y="127434086"/>
                            </a:cxn>
                            <a:cxn ang="0">
                              <a:pos x="36303481" y="127181892"/>
                            </a:cxn>
                            <a:cxn ang="0">
                              <a:pos x="38748621" y="129563557"/>
                            </a:cxn>
                            <a:cxn ang="0">
                              <a:pos x="38460947" y="142564751"/>
                            </a:cxn>
                            <a:cxn ang="0">
                              <a:pos x="35584296" y="144414026"/>
                            </a:cxn>
                            <a:cxn ang="0">
                              <a:pos x="20999669" y="143601440"/>
                            </a:cxn>
                            <a:cxn ang="0">
                              <a:pos x="19647601" y="130628336"/>
                            </a:cxn>
                            <a:cxn ang="0">
                              <a:pos x="49392293" y="128106485"/>
                            </a:cxn>
                            <a:cxn ang="0">
                              <a:pos x="63861850" y="127041794"/>
                            </a:cxn>
                            <a:cxn ang="0">
                              <a:pos x="66939873" y="128610873"/>
                            </a:cxn>
                            <a:cxn ang="0">
                              <a:pos x="67486453" y="141556063"/>
                            </a:cxn>
                            <a:cxn ang="0">
                              <a:pos x="65300220" y="144133830"/>
                            </a:cxn>
                            <a:cxn ang="0">
                              <a:pos x="50542899" y="144133830"/>
                            </a:cxn>
                            <a:cxn ang="0">
                              <a:pos x="48385433" y="141556063"/>
                            </a:cxn>
                          </a:cxnLst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45.1pt;margin-top:64.2pt;height:17pt;width:8.5pt;z-index:251691008;mso-width-relative:page;mso-height-relative:page;" fillcolor="#2F5597 [2408]" filled="t" stroked="f" coordsize="3056,5968" o:gfxdata="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-799465</wp:posOffset>
                </wp:positionV>
                <wp:extent cx="3905250" cy="431800"/>
                <wp:effectExtent l="0" t="0" r="0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431800"/>
                          <a:chOff x="3021" y="464"/>
                          <a:chExt cx="6150" cy="68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3021" y="464"/>
                            <a:ext cx="6150" cy="6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3490" y="486"/>
                            <a:ext cx="5213" cy="6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865" y="477"/>
                            <a:ext cx="4462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9pt;margin-top:-62.95pt;height:34pt;width:307.5pt;z-index:251661312;mso-width-relative:page;mso-height-relative:page;" coordorigin="3021,464" coordsize="6150,680" o:gfxdata="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G2VhIdoAAAALAQAADwAAAAAAAAABACAAAAAiAAAAZHJzL2Rvd25yZXYueG1sUEsBAhQA&#10;FAAAAAgAh07iQIrt1YW4AwAA5gsAAA4AAAAAAAAAAQAgAAAAKQEAAGRycy9lMm9Eb2MueG1sUEsF&#10;BgAAAAAGAAYAWQEAAFMHAAAAAA==&#10;">
                <o:lock v:ext="edit" aspectratio="f"/>
                <v:roundrect id="_x0000_s1026" o:spid="_x0000_s1026" o:spt="2" style="position:absolute;left:3021;top:464;height:680;width:6150;v-text-anchor:middle;" fillcolor="#B4C7E7 [1304]" filled="t" stroked="f" coordsize="21600,21600" arcsize="0.5" o:gfxdata="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Wtpi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3490;top:486;height:637;width:5213;v-text-anchor:middle;" fillcolor="#2F5597 [2408]" filled="t" stroked="f" coordsize="21600,21600" arcsize="0.5" o:gfxdata="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a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3865;top:477;height:654;width:4462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7127240</wp:posOffset>
                </wp:positionV>
                <wp:extent cx="6794500" cy="1638300"/>
                <wp:effectExtent l="0" t="0" r="635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695" y="3093720"/>
                          <a:ext cx="67945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                          稻壳科技有限公司                 JAVA高级开发工程师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负责智能交通应用系统及平台的设计、研发和优化工作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负责智能交通商业运营和大数据平台的架构设计及研发工作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负责优化服务端性能、策略、算法，发现瓶颈并改进性能及扩展性，支撑业务高速发展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561.2pt;height:129pt;width:535pt;z-index:251800576;mso-width-relative:page;mso-height-relative:page;" fillcolor="#FFFFFF [3201]" filled="t" stroked="f" coordsize="21600,21600" o:gfxdata="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PCOU2AAAAA0BAAAPAAAAAAAAAAEAIAAA&#10;ACIAAABkcnMvZG93bnJldi54bWxQSwECFAAUAAAACACHTuJA2ogdzEUCAABd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                          稻壳科技有限公司                 JAVA高级开发工程师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负责智能交通应用系统及平台的设计、研发和优化工作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负责智能交通商业运营和大数据平台的架构设计及研发工作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负责优化服务端性能、策略、算法，发现瓶颈并改进性能及扩展性，支撑业务高速发展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8774430</wp:posOffset>
                </wp:positionV>
                <wp:extent cx="6896100" cy="366395"/>
                <wp:effectExtent l="0" t="13970" r="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个人介绍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15pt;margin-top:690.9pt;height:28.85pt;width:543pt;z-index:251682816;mso-width-relative:page;mso-height-relative:page;" coordorigin="3052,6487" coordsize="10860,577" o:gfxdata="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">
                <o:lock v:ext="edit" aspectratio="f"/>
                <v:group id="_x0000_s1026" o:spid="_x0000_s1026" o:spt="203" style="position:absolute;left:3052;top:6590;height:474;width:2268;" coordorigin="1908,6654" coordsize="2268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908;top:6654;height:474;width:2268;" coordorigin="752,2719" coordsize="2268,47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dYyq0r0AAADb&#10;AAAADwAAAGRycy9kb3ducmV2LnhtbEWPW4vCMBSE3xf8D+Es+LamKlTtGgUFQUQELy/7dmiObdnm&#10;pCapl39vBMHHYWa+Yabzu6nFlZyvLCvo9xIQxLnVFRcKTsfVzxiED8gaa8uk4EEe5rPO1xQzbW+8&#10;p+shFCJC2GeooAyhyaT0eUkGfc82xNE7W2cwROkKqR3eItzUcpAkqTRYcVwosaFlSfn/oTUK0uFq&#10;59aL9jJMN+fT42/UTrZESnW/+8kviED38Am/22utYDCB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jKr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Cba3rLkAAADb&#10;AAAADwAAAGRycy9kb3ducmV2LnhtbEVPTYvCMBC9C/6HMMLeNFVBpGsUFBTB07oq7m1oZpuyzaQm&#10;sdV/bw7CHh/ve7F62Fq05EPlWMF4lIEgLpyuuFRw+t4O5yBCRNZYOyYFTwqwWvZ7C8y16/iL2mMs&#10;RQrhkKMCE2OTSxkKQxbDyDXEift13mJM0JdSe+xSuK3lJMtm0mLFqcFgQxtDxd/xbhX4+e0y4+r6&#10;7A7n9ue2Pu3u0lilPgbj7BNEpEf8F7/de61gmtanL+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2t6y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6487;height:0;width:10860;" filled="f" stroked="t" coordsize="21600,21600" o:gfxdata="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qfA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495935</wp:posOffset>
                </wp:positionV>
                <wp:extent cx="1696720" cy="652780"/>
                <wp:effectExtent l="0" t="0" r="0" b="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生日：1995.5.2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现居：广东广州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.2pt;margin-top:39.05pt;height:51.4pt;width:133.6pt;z-index:251688960;mso-width-relative:page;mso-height-relative:page;" filled="f" stroked="f" coordsize="21600,21600" o:gfxdata="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zF/aba&#10;AAAACQEAAA8AAAAAAAAAAQAgAAAAIgAAAGRycy9kb3ducmV2LnhtbFBLAQIUABQAAAAIAIdO4kCE&#10;Tdub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生日：1995.5.2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918845</wp:posOffset>
                </wp:positionV>
                <wp:extent cx="132715" cy="179705"/>
                <wp:effectExtent l="0" t="0" r="635" b="10795"/>
                <wp:wrapNone/>
                <wp:docPr id="184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32715" cy="179705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16.7pt;margin-top:72.35pt;height:14.15pt;width:10.45pt;z-index:251695104;mso-width-relative:page;mso-height-relative:page;" fillcolor="#2F5597 [2408]" filled="t" stroked="f" coordsize="2052,2603" o:gfxdata="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Ded2VF2AAAAAsBAAAPAAAAAAAAAAEAIAAAACIAAABkcnMvZG93bnJldi54bWxQSwECFAAUAAAA&#10;CACHTuJA7palg+8DAAAtDQAADgAAAAAAAAABACAAAAAnAQAAZHJzL2Uyb0RvYy54bWxQSwUGAAAA&#10;AAYABgBZAQAAiAc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66357,0;0,70763;51999,169763;80780,169694;132715,70763;66357,0;66357,101278;35701,68554;66357,35761;97013,68554;66357,101278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598170</wp:posOffset>
                </wp:positionV>
                <wp:extent cx="215900" cy="179705"/>
                <wp:effectExtent l="0" t="0" r="12700" b="10795"/>
                <wp:wrapNone/>
                <wp:docPr id="54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179705"/>
                          <a:chOff x="0" y="0"/>
                          <a:chExt cx="1089025" cy="82867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97" name="Freeform 5"/>
                        <wps:cNvSpPr>
                          <a:spLocks noEditPoints="1"/>
                        </wps:cNvSpPr>
                        <wps:spPr>
                          <a:xfrm>
                            <a:off x="0" y="0"/>
                            <a:ext cx="1089025" cy="828675"/>
                          </a:xfrm>
                          <a:custGeom>
                            <a:avLst/>
                            <a:gdLst>
                              <a:gd name="T0" fmla="*/ 4926 w 5389"/>
                              <a:gd name="T1" fmla="*/ 3880 h 4096"/>
                              <a:gd name="T2" fmla="*/ 4926 w 5389"/>
                              <a:gd name="T3" fmla="*/ 3880 h 4096"/>
                              <a:gd name="T4" fmla="*/ 5174 w 5389"/>
                              <a:gd name="T5" fmla="*/ 3663 h 4096"/>
                              <a:gd name="T6" fmla="*/ 5174 w 5389"/>
                              <a:gd name="T7" fmla="*/ 433 h 4096"/>
                              <a:gd name="T8" fmla="*/ 4926 w 5389"/>
                              <a:gd name="T9" fmla="*/ 216 h 4096"/>
                              <a:gd name="T10" fmla="*/ 463 w 5389"/>
                              <a:gd name="T11" fmla="*/ 216 h 4096"/>
                              <a:gd name="T12" fmla="*/ 216 w 5389"/>
                              <a:gd name="T13" fmla="*/ 433 h 4096"/>
                              <a:gd name="T14" fmla="*/ 216 w 5389"/>
                              <a:gd name="T15" fmla="*/ 3663 h 4096"/>
                              <a:gd name="T16" fmla="*/ 463 w 5389"/>
                              <a:gd name="T17" fmla="*/ 3880 h 4096"/>
                              <a:gd name="T18" fmla="*/ 4926 w 5389"/>
                              <a:gd name="T19" fmla="*/ 3880 h 4096"/>
                              <a:gd name="T20" fmla="*/ 4926 w 5389"/>
                              <a:gd name="T21" fmla="*/ 4096 h 4096"/>
                              <a:gd name="T22" fmla="*/ 463 w 5389"/>
                              <a:gd name="T23" fmla="*/ 4096 h 4096"/>
                              <a:gd name="T24" fmla="*/ 0 w 5389"/>
                              <a:gd name="T25" fmla="*/ 3663 h 4096"/>
                              <a:gd name="T26" fmla="*/ 0 w 5389"/>
                              <a:gd name="T27" fmla="*/ 433 h 4096"/>
                              <a:gd name="T28" fmla="*/ 463 w 5389"/>
                              <a:gd name="T29" fmla="*/ 0 h 4096"/>
                              <a:gd name="T30" fmla="*/ 4926 w 5389"/>
                              <a:gd name="T31" fmla="*/ 0 h 4096"/>
                              <a:gd name="T32" fmla="*/ 5389 w 5389"/>
                              <a:gd name="T33" fmla="*/ 433 h 4096"/>
                              <a:gd name="T34" fmla="*/ 5389 w 5389"/>
                              <a:gd name="T35" fmla="*/ 3663 h 4096"/>
                              <a:gd name="T36" fmla="*/ 4926 w 5389"/>
                              <a:gd name="T37" fmla="*/ 4096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389" h="4096">
                                <a:moveTo>
                                  <a:pt x="4926" y="3880"/>
                                </a:moveTo>
                                <a:cubicBezTo>
                                  <a:pt x="4926" y="3880"/>
                                  <a:pt x="4926" y="3880"/>
                                  <a:pt x="4926" y="3880"/>
                                </a:cubicBezTo>
                                <a:cubicBezTo>
                                  <a:pt x="5066" y="3880"/>
                                  <a:pt x="5174" y="3780"/>
                                  <a:pt x="5174" y="3663"/>
                                </a:cubicBezTo>
                                <a:cubicBezTo>
                                  <a:pt x="5174" y="433"/>
                                  <a:pt x="5174" y="433"/>
                                  <a:pt x="5174" y="433"/>
                                </a:cubicBezTo>
                                <a:cubicBezTo>
                                  <a:pt x="5174" y="316"/>
                                  <a:pt x="5066" y="216"/>
                                  <a:pt x="4926" y="216"/>
                                </a:cubicBezTo>
                                <a:cubicBezTo>
                                  <a:pt x="463" y="216"/>
                                  <a:pt x="463" y="216"/>
                                  <a:pt x="463" y="216"/>
                                </a:cubicBezTo>
                                <a:cubicBezTo>
                                  <a:pt x="323" y="216"/>
                                  <a:pt x="216" y="316"/>
                                  <a:pt x="216" y="433"/>
                                </a:cubicBezTo>
                                <a:cubicBezTo>
                                  <a:pt x="216" y="3663"/>
                                  <a:pt x="216" y="3663"/>
                                  <a:pt x="216" y="3663"/>
                                </a:cubicBezTo>
                                <a:cubicBezTo>
                                  <a:pt x="216" y="3780"/>
                                  <a:pt x="323" y="3880"/>
                                  <a:pt x="463" y="3880"/>
                                </a:cubicBezTo>
                                <a:lnTo>
                                  <a:pt x="4926" y="3880"/>
                                </a:lnTo>
                                <a:close/>
                                <a:moveTo>
                                  <a:pt x="4926" y="4096"/>
                                </a:moveTo>
                                <a:cubicBezTo>
                                  <a:pt x="463" y="4096"/>
                                  <a:pt x="463" y="4096"/>
                                  <a:pt x="463" y="4096"/>
                                </a:cubicBezTo>
                                <a:cubicBezTo>
                                  <a:pt x="207" y="4096"/>
                                  <a:pt x="0" y="3902"/>
                                  <a:pt x="0" y="3663"/>
                                </a:cubicBezTo>
                                <a:cubicBezTo>
                                  <a:pt x="0" y="433"/>
                                  <a:pt x="0" y="433"/>
                                  <a:pt x="0" y="433"/>
                                </a:cubicBezTo>
                                <a:cubicBezTo>
                                  <a:pt x="0" y="194"/>
                                  <a:pt x="207" y="0"/>
                                  <a:pt x="463" y="0"/>
                                </a:cubicBezTo>
                                <a:cubicBezTo>
                                  <a:pt x="4926" y="0"/>
                                  <a:pt x="4926" y="0"/>
                                  <a:pt x="4926" y="0"/>
                                </a:cubicBezTo>
                                <a:cubicBezTo>
                                  <a:pt x="5182" y="0"/>
                                  <a:pt x="5389" y="194"/>
                                  <a:pt x="5389" y="433"/>
                                </a:cubicBezTo>
                                <a:cubicBezTo>
                                  <a:pt x="5389" y="3663"/>
                                  <a:pt x="5389" y="3663"/>
                                  <a:pt x="5389" y="3663"/>
                                </a:cubicBezTo>
                                <a:cubicBezTo>
                                  <a:pt x="5389" y="3902"/>
                                  <a:pt x="5182" y="4096"/>
                                  <a:pt x="4926" y="40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8" name="Freeform 6"/>
                        <wps:cNvSpPr/>
                        <wps:spPr>
                          <a:xfrm>
                            <a:off x="130175" y="174625"/>
                            <a:ext cx="434975" cy="461963"/>
                          </a:xfrm>
                          <a:custGeom>
                            <a:avLst/>
                            <a:gdLst>
                              <a:gd name="T0" fmla="*/ 5 w 2155"/>
                              <a:gd name="T1" fmla="*/ 2285 h 2285"/>
                              <a:gd name="T2" fmla="*/ 67 w 2155"/>
                              <a:gd name="T3" fmla="*/ 1926 h 2285"/>
                              <a:gd name="T4" fmla="*/ 519 w 2155"/>
                              <a:gd name="T5" fmla="*/ 1698 h 2285"/>
                              <a:gd name="T6" fmla="*/ 849 w 2155"/>
                              <a:gd name="T7" fmla="*/ 1469 h 2285"/>
                              <a:gd name="T8" fmla="*/ 840 w 2155"/>
                              <a:gd name="T9" fmla="*/ 1302 h 2285"/>
                              <a:gd name="T10" fmla="*/ 600 w 2155"/>
                              <a:gd name="T11" fmla="*/ 1073 h 2285"/>
                              <a:gd name="T12" fmla="*/ 489 w 2155"/>
                              <a:gd name="T13" fmla="*/ 940 h 2285"/>
                              <a:gd name="T14" fmla="*/ 532 w 2155"/>
                              <a:gd name="T15" fmla="*/ 709 h 2285"/>
                              <a:gd name="T16" fmla="*/ 570 w 2155"/>
                              <a:gd name="T17" fmla="*/ 655 h 2285"/>
                              <a:gd name="T18" fmla="*/ 572 w 2155"/>
                              <a:gd name="T19" fmla="*/ 329 h 2285"/>
                              <a:gd name="T20" fmla="*/ 753 w 2155"/>
                              <a:gd name="T21" fmla="*/ 82 h 2285"/>
                              <a:gd name="T22" fmla="*/ 874 w 2155"/>
                              <a:gd name="T23" fmla="*/ 64 h 2285"/>
                              <a:gd name="T24" fmla="*/ 985 w 2155"/>
                              <a:gd name="T25" fmla="*/ 33 h 2285"/>
                              <a:gd name="T26" fmla="*/ 1151 w 2155"/>
                              <a:gd name="T27" fmla="*/ 0 h 2285"/>
                              <a:gd name="T28" fmla="*/ 1326 w 2155"/>
                              <a:gd name="T29" fmla="*/ 134 h 2285"/>
                              <a:gd name="T30" fmla="*/ 1468 w 2155"/>
                              <a:gd name="T31" fmla="*/ 132 h 2285"/>
                              <a:gd name="T32" fmla="*/ 1585 w 2155"/>
                              <a:gd name="T33" fmla="*/ 388 h 2285"/>
                              <a:gd name="T34" fmla="*/ 1591 w 2155"/>
                              <a:gd name="T35" fmla="*/ 667 h 2285"/>
                              <a:gd name="T36" fmla="*/ 1617 w 2155"/>
                              <a:gd name="T37" fmla="*/ 715 h 2285"/>
                              <a:gd name="T38" fmla="*/ 1680 w 2155"/>
                              <a:gd name="T39" fmla="*/ 946 h 2285"/>
                              <a:gd name="T40" fmla="*/ 1541 w 2155"/>
                              <a:gd name="T41" fmla="*/ 1068 h 2285"/>
                              <a:gd name="T42" fmla="*/ 1312 w 2155"/>
                              <a:gd name="T43" fmla="*/ 1333 h 2285"/>
                              <a:gd name="T44" fmla="*/ 1310 w 2155"/>
                              <a:gd name="T45" fmla="*/ 1486 h 2285"/>
                              <a:gd name="T46" fmla="*/ 1594 w 2155"/>
                              <a:gd name="T47" fmla="*/ 1698 h 2285"/>
                              <a:gd name="T48" fmla="*/ 2080 w 2155"/>
                              <a:gd name="T49" fmla="*/ 1926 h 2285"/>
                              <a:gd name="T50" fmla="*/ 2155 w 2155"/>
                              <a:gd name="T51" fmla="*/ 2285 h 2285"/>
                              <a:gd name="T52" fmla="*/ 5 w 2155"/>
                              <a:gd name="T53" fmla="*/ 2285 h 2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5" h="2285">
                                <a:moveTo>
                                  <a:pt x="5" y="2285"/>
                                </a:moveTo>
                                <a:cubicBezTo>
                                  <a:pt x="5" y="2285"/>
                                  <a:pt x="0" y="1989"/>
                                  <a:pt x="67" y="1926"/>
                                </a:cubicBezTo>
                                <a:cubicBezTo>
                                  <a:pt x="134" y="1863"/>
                                  <a:pt x="162" y="1750"/>
                                  <a:pt x="519" y="1698"/>
                                </a:cubicBezTo>
                                <a:cubicBezTo>
                                  <a:pt x="875" y="1647"/>
                                  <a:pt x="838" y="1463"/>
                                  <a:pt x="849" y="1469"/>
                                </a:cubicBezTo>
                                <a:cubicBezTo>
                                  <a:pt x="847" y="1400"/>
                                  <a:pt x="840" y="1302"/>
                                  <a:pt x="840" y="1302"/>
                                </a:cubicBezTo>
                                <a:cubicBezTo>
                                  <a:pt x="840" y="1302"/>
                                  <a:pt x="655" y="1225"/>
                                  <a:pt x="600" y="1073"/>
                                </a:cubicBezTo>
                                <a:cubicBezTo>
                                  <a:pt x="485" y="1028"/>
                                  <a:pt x="500" y="999"/>
                                  <a:pt x="489" y="940"/>
                                </a:cubicBezTo>
                                <a:cubicBezTo>
                                  <a:pt x="489" y="940"/>
                                  <a:pt x="454" y="704"/>
                                  <a:pt x="532" y="709"/>
                                </a:cubicBezTo>
                                <a:cubicBezTo>
                                  <a:pt x="532" y="709"/>
                                  <a:pt x="582" y="709"/>
                                  <a:pt x="570" y="655"/>
                                </a:cubicBezTo>
                                <a:cubicBezTo>
                                  <a:pt x="566" y="564"/>
                                  <a:pt x="566" y="389"/>
                                  <a:pt x="572" y="329"/>
                                </a:cubicBezTo>
                                <a:cubicBezTo>
                                  <a:pt x="578" y="269"/>
                                  <a:pt x="624" y="106"/>
                                  <a:pt x="753" y="82"/>
                                </a:cubicBezTo>
                                <a:cubicBezTo>
                                  <a:pt x="883" y="58"/>
                                  <a:pt x="831" y="70"/>
                                  <a:pt x="874" y="64"/>
                                </a:cubicBezTo>
                                <a:cubicBezTo>
                                  <a:pt x="917" y="58"/>
                                  <a:pt x="905" y="33"/>
                                  <a:pt x="985" y="33"/>
                                </a:cubicBezTo>
                                <a:cubicBezTo>
                                  <a:pt x="1151" y="0"/>
                                  <a:pt x="1151" y="0"/>
                                  <a:pt x="1151" y="0"/>
                                </a:cubicBezTo>
                                <a:cubicBezTo>
                                  <a:pt x="1232" y="0"/>
                                  <a:pt x="1283" y="128"/>
                                  <a:pt x="1326" y="134"/>
                                </a:cubicBezTo>
                                <a:cubicBezTo>
                                  <a:pt x="1369" y="140"/>
                                  <a:pt x="1379" y="116"/>
                                  <a:pt x="1468" y="132"/>
                                </a:cubicBezTo>
                                <a:cubicBezTo>
                                  <a:pt x="1597" y="156"/>
                                  <a:pt x="1579" y="328"/>
                                  <a:pt x="1585" y="388"/>
                                </a:cubicBezTo>
                                <a:cubicBezTo>
                                  <a:pt x="1592" y="449"/>
                                  <a:pt x="1603" y="612"/>
                                  <a:pt x="1591" y="667"/>
                                </a:cubicBezTo>
                                <a:cubicBezTo>
                                  <a:pt x="1578" y="721"/>
                                  <a:pt x="1617" y="715"/>
                                  <a:pt x="1617" y="715"/>
                                </a:cubicBezTo>
                                <a:cubicBezTo>
                                  <a:pt x="1709" y="715"/>
                                  <a:pt x="1680" y="946"/>
                                  <a:pt x="1680" y="946"/>
                                </a:cubicBezTo>
                                <a:cubicBezTo>
                                  <a:pt x="1666" y="1008"/>
                                  <a:pt x="1627" y="1015"/>
                                  <a:pt x="1541" y="1068"/>
                                </a:cubicBezTo>
                                <a:cubicBezTo>
                                  <a:pt x="1487" y="1220"/>
                                  <a:pt x="1312" y="1333"/>
                                  <a:pt x="1312" y="1333"/>
                                </a:cubicBezTo>
                                <a:cubicBezTo>
                                  <a:pt x="1312" y="1333"/>
                                  <a:pt x="1311" y="1459"/>
                                  <a:pt x="1310" y="1486"/>
                                </a:cubicBezTo>
                                <a:cubicBezTo>
                                  <a:pt x="1313" y="1497"/>
                                  <a:pt x="1290" y="1654"/>
                                  <a:pt x="1594" y="1698"/>
                                </a:cubicBezTo>
                                <a:cubicBezTo>
                                  <a:pt x="1951" y="1750"/>
                                  <a:pt x="2013" y="1863"/>
                                  <a:pt x="2080" y="1926"/>
                                </a:cubicBezTo>
                                <a:cubicBezTo>
                                  <a:pt x="2147" y="1989"/>
                                  <a:pt x="2155" y="2285"/>
                                  <a:pt x="2155" y="2285"/>
                                </a:cubicBezTo>
                                <a:cubicBezTo>
                                  <a:pt x="5" y="2285"/>
                                  <a:pt x="5" y="2285"/>
                                  <a:pt x="5" y="2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9" name="Freeform 7"/>
                        <wps:cNvSpPr/>
                        <wps:spPr>
                          <a:xfrm>
                            <a:off x="650875" y="552450"/>
                            <a:ext cx="271463" cy="85725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4"/>
                              <a:gd name="T2" fmla="*/ 171 w 171"/>
                              <a:gd name="T3" fmla="*/ 0 h 54"/>
                              <a:gd name="T4" fmla="*/ 171 w 171"/>
                              <a:gd name="T5" fmla="*/ 54 h 54"/>
                              <a:gd name="T6" fmla="*/ 0 w 171"/>
                              <a:gd name="T7" fmla="*/ 54 h 54"/>
                              <a:gd name="T8" fmla="*/ 0 w 171"/>
                              <a:gd name="T9" fmla="*/ 0 h 54"/>
                              <a:gd name="T10" fmla="*/ 0 w 171"/>
                              <a:gd name="T11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4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0" name="Freeform 8"/>
                        <wps:cNvSpPr/>
                        <wps:spPr>
                          <a:xfrm>
                            <a:off x="650875" y="382588"/>
                            <a:ext cx="271463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1" name="Freeform 9"/>
                        <wps:cNvSpPr/>
                        <wps:spPr>
                          <a:xfrm>
                            <a:off x="650875" y="212725"/>
                            <a:ext cx="271463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o:spt="203" style="position:absolute;left:0pt;margin-left:-19.7pt;margin-top:47.1pt;height:14.15pt;width:17pt;z-index:251694080;mso-width-relative:page;mso-height-relative:page;" coordsize="1089025,828675" o:gfxdata="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">
                <o:lock v:ext="edit" aspectratio="f"/>
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<v:path o:connectlocs="0,0;271463,0;271463,85725;0,85725;0,0;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<v:path o:connectlocs="0,0;271463,0;271463,84138;0,84138;0,0;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<v:path o:connectlocs="0,0;271463,0;271463,84138;0,84138;0,0;0,0" o:connectangles="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4570730</wp:posOffset>
                </wp:positionV>
                <wp:extent cx="6896100" cy="363855"/>
                <wp:effectExtent l="0" t="1397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0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62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4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6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359.9pt;height:28.65pt;width:543pt;z-index:251683840;mso-width-relative:page;mso-height-relative:page;" coordorigin="3052,3854" coordsize="10860,573" o:gfxdata="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">
                <o:lock v:ext="edit" aspectratio="f"/>
                <v:group id="_x0000_s1026" o:spid="_x0000_s1026" o:spt="203" style="position:absolute;left:3052;top:3953;height:474;width:2268;" coordorigin="752,3953" coordsize="2268,47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52;top:3953;height:474;width:2268;" coordorigin="752,2719" coordsize="2268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1KzF9L8AAADb&#10;AAAADwAAAGRycy9kb3ducmV2LnhtbEWPzWvCQBDF70L/h2WE3nRjhdimrkILgkgR/Lj0NmTHJJid&#10;TXc3fvz3zqHgbYb35r3fzJc316oLhdh4NjAZZ6CIS28brgwcD6vRO6iYkC22nsnAnSIsFy+DORbW&#10;X3lHl32qlIRwLNBAnVJXaB3LmhzGse+IRTv54DDJGiptA14l3LX6Lcty7bBhaaixo++ayvO+dwby&#10;6Wob1l/93zTfnI7331n/8UNkzOtwkn2CSnRLT/P/9doKvsDKLzKAXj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sxf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0zlCUbsAAADb&#10;AAAADwAAAGRycy9kb3ducmV2LnhtbEVPTWsCMRC9C/0PYQre3KweRFejYKFS6Emr0t6GzbhZ3EzW&#10;JO7qv28KBW/zeJ+zXN9tIzryoXasYJzlIIhLp2uuFBy+3kczECEia2wck4IHBVivXgZLLLTreUfd&#10;PlYihXAoUIGJsS2kDKUhiyFzLXHizs5bjAn6SmqPfQq3jZzk+VRarDk1GGzpzVB52d+sAj+7nqZc&#10;fz/6z2P3c90ctjdprFLD13G+ABHpHp/if/eHTvPn8PdLO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lCU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OCEu474AAADb&#10;AAAADwAAAGRycy9kb3ducmV2LnhtbEWPzWrDMBCE74W8g9hAbo3sFNLiRDa0NNBLQuO6kOPG2tim&#10;1spIyu/TV4FCj8PMfMMsi4vpxYmc7ywrSKcJCOLa6o4bBdXX6vEFhA/IGnvLpOBKHop89LDETNsz&#10;b+lUhkZECPsMFbQhDJmUvm7JoJ/agTh6B+sMhihdI7XDc4SbXs6SZC4NdhwXWhzoraX6pzwaBZsr&#10;u5nB1/dbXVaf+10avp9xrdRknCYLEIEu4T/81/7QCuZPcP8Sf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Eu47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gea9V70AAADb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nQO/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r1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_x0000_s1026" o:spid="_x0000_s1026" o:spt="20" style="position:absolute;left:3052;top:3854;height:0;width:10860;" filled="f" stroked="t" coordsize="21600,21600" o:gfxdata="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U3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206899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1748790</wp:posOffset>
                </wp:positionV>
                <wp:extent cx="6861810" cy="24574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81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熟练掌握软件测试理论和黑盒测试方法，能独立编写各种测试文档，并执行测试用例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熟练使用缺陷管理平台禅道，能对Bug进行有效的维护和跟踪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熟练使用JMeter工具完成接口测试，以及多个接口的自动化测试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熟悉APP测试，adb工具，monkey稳定性测试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熟悉Linux系统操作，可以搭建环境，查看后台日志，协助定位问题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掌握常用的SQL语句，了解MySQL数据库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137.7pt;height:193.5pt;width:540.3pt;z-index:-1852898304;mso-width-relative:page;mso-height-relative:page;" filled="f" stroked="f" coordsize="21600,21600" o:gfxdata="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pZ7b3gAAAA0BAAAPAAAAAAAAAAEAIAAAACIAAABkcnMvZG93bnJldi54bWxQSwECFAAUAAAA&#10;CACHTuJAk7AG+y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熟练掌握软件测试理论和黑盒测试方法，能独立编写各种测试文档，并执行测试用例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熟练使用缺陷管理平台禅道，能对Bug进行有效的维护和跟踪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熟练使用JMeter工具完成接口测试，以及多个接口的自动化测试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熟悉APP测试，adb工具，monkey稳定性测试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熟悉Linux系统操作，可以搭建环境，查看后台日志，协助定位问题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掌握常用的SQL语句，了解MySQL数据库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1348105</wp:posOffset>
                </wp:positionV>
                <wp:extent cx="6896100" cy="369570"/>
                <wp:effectExtent l="0" t="13970" r="0" b="165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9570"/>
                          <a:chOff x="3052" y="5123"/>
                          <a:chExt cx="10860" cy="582"/>
                        </a:xfrm>
                      </wpg:grpSpPr>
                      <wpg:grpSp>
                        <wpg:cNvPr id="50" name="组合 32"/>
                        <wpg:cNvGrpSpPr/>
                        <wpg:grpSpPr>
                          <a:xfrm>
                            <a:off x="3052" y="5231"/>
                            <a:ext cx="2268" cy="474"/>
                            <a:chOff x="1908" y="5263"/>
                            <a:chExt cx="2268" cy="474"/>
                          </a:xfrm>
                        </wpg:grpSpPr>
                        <wpg:grpSp>
                          <wpg:cNvPr id="51" name="组合 22"/>
                          <wpg:cNvGrpSpPr/>
                          <wpg:grpSpPr>
                            <a:xfrm>
                              <a:off x="1908" y="526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52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83" name="任意多边形 24"/>
                          <wps:cNvSpPr/>
                          <wps:spPr>
                            <a:xfrm>
                              <a:off x="2290" y="5387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052" y="5123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pt;margin-top:106.15pt;height:29.1pt;width:543pt;z-index:251926528;mso-width-relative:page;mso-height-relative:page;" coordorigin="3052,5123" coordsize="10860,582" o:gfxdata="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">
                <o:lock v:ext="edit" aspectratio="f"/>
                <v:group id="组合 32" o:spid="_x0000_s1026" o:spt="203" style="position:absolute;left:3052;top:5231;height:474;width:2268;" coordorigin="1908,5263" coordsize="2268,47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2" o:spid="_x0000_s1026" o:spt="203" style="position:absolute;left:1908;top:5263;height:474;width:2268;" coordorigin="752,2719" coordsize="2268,47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m40FTL4AAADb&#10;AAAADwAAAGRycy9kb3ducmV2LnhtbEWPW4vCMBSE3wX/QzjCvmmqLlWrUdgFQRYRvLz4dmiObbE5&#10;6Sapl39vFhZ8HGbmG2axepha3Mj5yrKC4SABQZxbXXGh4HRc96cgfEDWWFsmBU/ysFp2OwvMtL3z&#10;nm6HUIgIYZ+hgjKEJpPS5yUZ9APbEEfvYp3BEKUrpHZ4j3BTy1GSpNJgxXGhxIa+S8qvh9YoSMfr&#10;ndt8tb/j9Odyep4n7WxLpNRHb5jMQQR6hHf4v73RCkaf8Pcl/gC5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0FT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nBiC6bwAAADb&#10;AAAADwAAAGRycy9kb3ducmV2LnhtbEWPQWsCMRSE7wX/Q3iCt5pVUGQ1CgpKoadaFb09Ns/N4uZl&#10;TeKu/vumUOhxmJlvmMXqaWvRkg+VYwWjYQaCuHC64lLB4Xv7PgMRIrLG2jEpeFGA1bL3tsBcu46/&#10;qN3HUiQIhxwVmBibXMpQGLIYhq4hTt7VeYsxSV9K7bFLcFvLcZZNpcWK04LBhjaGitv+YRX42f00&#10;5er86j6P7eW+Puwe0lilBv1RNgcR6Rn/w3/tD61gPIHfL+k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Ygu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2290;top:5387;height:227;width:227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052;top:5123;height:0;width:10860;" filled="f" stroked="t" coordsize="21600,21600" o:gfxdata="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e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2212352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-508000</wp:posOffset>
                </wp:positionV>
                <wp:extent cx="6889115" cy="16833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168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Java基础扎实，对 Servlet、JVM 原理有一定的了解，能够完成模块设计和开发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深入理解分布式软件架构思想，熟悉面向对象思想和开发过程，熟悉相关建模工具；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熟练掌控后端技术并能依据业务场景做好技术选型，例如负载均衡、弹性扩容、微服务、缓存、分布式存储、分布式事务、消息中间件、RPC框架等；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学习能力强，具有快速适应项目的能力，能适应一定强度的工作；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5pt;margin-top:-40pt;height:132.55pt;width:542.45pt;z-index:-1852754944;mso-width-relative:page;mso-height-relative:page;" filled="f" stroked="f" coordsize="21600,21600" o:gfxdata="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rZY3LdAAAADgEAAA8AAAAAAAAAAQAgAAAAIgAAAGRycy9kb3ducmV2LnhtbFBLAQIUABQAAAAI&#10;AIdO4kCbaOYH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Java基础扎实，对 Servlet、JVM 原理有一定的了解，能够完成模块设计和开发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深入理解分布式软件架构思想，熟悉面向对象思想和开发过程，熟悉相关建模工具；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熟练掌控后端技术并能依据业务场景做好技术选型，例如负载均衡、弹性扩容、微服务、缓存、分布式存储、分布式事务、消息中间件、RPC框架等；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top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学习能力强，具有快速适应项目的能力，能适应一定强度的工作；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1485900</wp:posOffset>
                </wp:positionV>
                <wp:extent cx="6896100" cy="372110"/>
                <wp:effectExtent l="0" t="13970" r="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72110"/>
                          <a:chOff x="3052" y="2371"/>
                          <a:chExt cx="10860" cy="586"/>
                        </a:xfrm>
                      </wpg:grpSpPr>
                      <wpg:grpSp>
                        <wpg:cNvPr id="10" name="组合 35"/>
                        <wpg:cNvGrpSpPr/>
                        <wpg:grpSpPr>
                          <a:xfrm>
                            <a:off x="3052" y="2483"/>
                            <a:ext cx="2268" cy="474"/>
                            <a:chOff x="2964" y="2719"/>
                            <a:chExt cx="2268" cy="474"/>
                          </a:xfrm>
                        </wpg:grpSpPr>
                        <wpg:grpSp>
                          <wpg:cNvPr id="11" name="组合 15"/>
                          <wpg:cNvGrpSpPr/>
                          <wpg:grpSpPr>
                            <a:xfrm>
                              <a:off x="2964" y="2719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4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3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346" y="2843"/>
                              <a:ext cx="270" cy="227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7" name="直接连接符 34"/>
                        <wps:cNvCnPr/>
                        <wps:spPr>
                          <a:xfrm>
                            <a:off x="3052" y="2371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5pt;margin-top:117pt;height:29.3pt;width:543pt;z-index:251828224;mso-width-relative:page;mso-height-relative:page;" coordorigin="3052,2371" coordsize="10860,586" o:gfxdata="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AYwJl3cAAAADAEAAA8AAAAAAAAA&#10;AQAgAAAAIgAAAGRycy9kb3ducmV2LnhtbFBLAQIUABQAAAAIAIdO4kAVD/7VLgsAAMcyAAAOAAAA&#10;AAAAAAEAIAAAACsBAABkcnMvZTJvRG9jLnhtbFBLBQYAAAAABgAGAFkBAADLDgAAAAA=&#10;">
                <o:lock v:ext="edit" aspectratio="f"/>
                <v:group id="组合 35" o:spid="_x0000_s1026" o:spt="203" style="position:absolute;left:3052;top:2483;height:474;width:2268;" coordorigin="2964,2719" coordsize="2268,47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5" o:spid="_x0000_s1026" o:spt="203" style="position:absolute;left:2964;top:2719;height:474;width:2268;" coordorigin="752,2719" coordsize="2268,47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4C7E7 [1304]" filled="t" stroked="f" coordsize="21600,21600" arcsize="0.5" o:gfxdata="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STk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2F5597 [2408]" filled="t" stroked="f" coordsize="21600,21600" arcsize="0.5" o:gfxdata="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x2d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MPjhD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+OEN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46;top:2843;height:227;width:270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07,104;140,131;135,132;129,131;62,104;60,151;135,189;209,151;207,104;270,56;267,52;136,0;135,0;133,0;2,52;0,56;2,61;41,76;30,125;22,141;29,157;22,221;23,225;26,227;48,227;51,225;52,221;45,157;52,141;45,125;57,82;133,113;135,113;136,113;267,61;270,56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4" o:spid="_x0000_s1026" o:spt="20" style="position:absolute;left:3052;top:2371;height:0;width:10860;" filled="f" stroked="t" coordsize="21600,21600" o:gfxdata="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zmw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2068195</wp:posOffset>
                </wp:positionV>
                <wp:extent cx="6889115" cy="1104900"/>
                <wp:effectExtent l="0" t="0" r="6985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20XX.X-20XX.X                            稻壳大学                      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离散数学、数据结构、高级语言程序设计、操作系统、数据库原理、计算机通信与网络、计算机组成原理等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pt;margin-top:162.85pt;height:87pt;width:542.45pt;z-index:251899904;mso-width-relative:page;mso-height-relative:page;" fillcolor="#FFFFFF [3201]" filled="t" stroked="f" coordsize="21600,21600" o:gfxdata="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x3b73aAAAACwEAAA8AAAAAAAAAAQAgAAAAIgAAAGRycy9kb3du&#10;cmV2LnhtbFBLAQIUABQAAAAIAIdO4kBukL9FNgIAAEQEAAAOAAAAAAAAAAEAIAAAACk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20XX.X-20XX.X                            稻壳大学                      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离散数学、数据结构、高级语言程序设计、操作系统、数据库原理、计算机通信与网络、计算机组成原理等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AC9C1"/>
    <w:multiLevelType w:val="singleLevel"/>
    <w:tmpl w:val="D44AC9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C86C890"/>
    <w:multiLevelType w:val="singleLevel"/>
    <w:tmpl w:val="7C86C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842E0"/>
    <w:rsid w:val="15A80388"/>
    <w:rsid w:val="1FC41785"/>
    <w:rsid w:val="292842E0"/>
    <w:rsid w:val="2BCF5EA2"/>
    <w:rsid w:val="3056011D"/>
    <w:rsid w:val="342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c16f8033-964a-b8c1-da66-7fe194929463\JAVA&#39640;&#32423;&#24320;&#21457;&#24037;&#31243;&#2407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JAVA高级开发工程师求职简历.docx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2020-09-10T06:06:00Z</dcterms:created>
  <dc:creator>支宇</dc:creator>
  <cp:lastModifiedBy>..</cp:lastModifiedBy>
  <dcterms:modified xsi:type="dcterms:W3CDTF">2020-11-04T07:22:27Z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