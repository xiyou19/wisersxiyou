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32B41" w:rsidRDefault="00E96D5C"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>
                <wp:simplePos x="0" y="0"/>
                <wp:positionH relativeFrom="column">
                  <wp:posOffset>150638</wp:posOffset>
                </wp:positionH>
                <wp:positionV relativeFrom="paragraph">
                  <wp:posOffset>-116910</wp:posOffset>
                </wp:positionV>
                <wp:extent cx="8489341" cy="287020"/>
                <wp:effectExtent l="0" t="0" r="6985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341" cy="287020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B1DA4" id="矩形 11" o:spid="_x0000_s1026" style="position:absolute;left:0;text-align:left;margin-left:11.85pt;margin-top:-9.2pt;width:668.45pt;height:22.6pt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" fillcolor="#6ab7c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E092B4" wp14:editId="7868C34D">
                <wp:simplePos x="0" y="0"/>
                <wp:positionH relativeFrom="column">
                  <wp:posOffset>-467772</wp:posOffset>
                </wp:positionH>
                <wp:positionV relativeFrom="paragraph">
                  <wp:posOffset>-111624</wp:posOffset>
                </wp:positionV>
                <wp:extent cx="454557" cy="287079"/>
                <wp:effectExtent l="0" t="0" r="317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4557" cy="287079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E9606" id="矩形 3" o:spid="_x0000_s1026" style="position:absolute;left:0;text-align:left;margin-left:-36.85pt;margin-top:-8.8pt;width:35.8pt;height:22.6pt;flip:x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" fillcolor="#6ab7c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-220818</wp:posOffset>
                </wp:positionV>
                <wp:extent cx="2505075" cy="4476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0CE" w:rsidRPr="00E96D5C" w:rsidRDefault="006120CE" w:rsidP="006120CE">
                            <w:pPr>
                              <w:jc w:val="right"/>
                              <w:rPr>
                                <w:rFonts w:ascii="Impact" w:hAnsi="Impact"/>
                                <w:color w:val="FFFFFF" w:themeColor="background1"/>
                                <w:sz w:val="40"/>
                              </w:rPr>
                            </w:pPr>
                            <w:r w:rsidRPr="00E96D5C">
                              <w:rPr>
                                <w:rFonts w:ascii="Impact" w:hAnsi="Impact"/>
                                <w:color w:val="FFFFFF" w:themeColor="background1"/>
                                <w:sz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331.5pt;margin-top:-17.4pt;width:197.25pt;height:35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" filled="f" stroked="f" strokeweight=".5pt">
                <v:textbox>
                  <w:txbxContent>
                    <w:p w:rsidR="006120CE" w:rsidRPr="00E96D5C" w:rsidRDefault="006120CE" w:rsidP="006120CE">
                      <w:pPr>
                        <w:jc w:val="right"/>
                        <w:rPr>
                          <w:rFonts w:ascii="Impact" w:hAnsi="Impact"/>
                          <w:color w:val="FFFFFF" w:themeColor="background1"/>
                          <w:sz w:val="40"/>
                        </w:rPr>
                      </w:pPr>
                      <w:r w:rsidRPr="00E96D5C">
                        <w:rPr>
                          <w:rFonts w:ascii="Impact" w:hAnsi="Impact"/>
                          <w:color w:val="FFFFFF" w:themeColor="background1"/>
                          <w:sz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B32B41" w:rsidRDefault="00B32B41"/>
    <w:tbl>
      <w:tblPr>
        <w:tblStyle w:val="1-1"/>
        <w:tblW w:w="10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152"/>
        <w:gridCol w:w="2268"/>
        <w:gridCol w:w="1258"/>
        <w:gridCol w:w="2701"/>
        <w:gridCol w:w="1811"/>
      </w:tblGrid>
      <w:tr w:rsidR="00B37A13" w:rsidTr="00B32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3" w:type="dxa"/>
            <w:gridSpan w:val="6"/>
            <w:tcBorders>
              <w:bottom w:val="none" w:sz="0" w:space="0" w:color="auto"/>
            </w:tcBorders>
          </w:tcPr>
          <w:p w:rsidR="00B37A13" w:rsidRDefault="00B37A1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</w:tr>
      <w:tr w:rsidR="00B32B41" w:rsidTr="00D73C62">
        <w:trPr>
          <w:gridAfter w:val="1"/>
          <w:wAfter w:w="1811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shd w:val="clear" w:color="auto" w:fill="F2F2F2" w:themeFill="background1" w:themeFillShade="F2"/>
          </w:tcPr>
          <w:p w:rsidR="00B32B41" w:rsidRPr="00445DE1" w:rsidRDefault="00B32B41" w:rsidP="003164B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 w:val="0"/>
                <w:color w:val="6AB7C1"/>
                <w:szCs w:val="21"/>
              </w:rPr>
            </w:pPr>
            <w:r w:rsidRPr="00445DE1">
              <w:rPr>
                <w:rFonts w:ascii="微软雅黑" w:eastAsia="微软雅黑" w:hAnsi="微软雅黑"/>
                <w:color w:val="6AB7C1"/>
                <w:szCs w:val="21"/>
              </w:rPr>
              <w:t>求职意向</w:t>
            </w:r>
          </w:p>
        </w:tc>
        <w:tc>
          <w:tcPr>
            <w:tcW w:w="7379" w:type="dxa"/>
            <w:gridSpan w:val="4"/>
            <w:shd w:val="clear" w:color="auto" w:fill="F2F2F2" w:themeFill="background1" w:themeFillShade="F2"/>
          </w:tcPr>
          <w:p w:rsidR="00B32B41" w:rsidRPr="00445DE1" w:rsidRDefault="00D73C62" w:rsidP="003164B4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6AB7C1"/>
                <w:szCs w:val="21"/>
              </w:rPr>
            </w:pPr>
            <w:r w:rsidRPr="00445DE1">
              <w:rPr>
                <w:rFonts w:ascii="微软雅黑" w:eastAsia="微软雅黑" w:hAnsi="微软雅黑" w:hint="eastAsia"/>
                <w:color w:val="6AB7C1"/>
                <w:szCs w:val="21"/>
              </w:rPr>
              <w:t>程序员 /</w:t>
            </w:r>
            <w:r w:rsidRPr="00445DE1">
              <w:rPr>
                <w:rFonts w:ascii="微软雅黑" w:eastAsia="微软雅黑" w:hAnsi="微软雅黑"/>
                <w:color w:val="6AB7C1"/>
                <w:szCs w:val="21"/>
              </w:rPr>
              <w:t xml:space="preserve"> </w:t>
            </w:r>
            <w:r w:rsidRPr="00445DE1">
              <w:rPr>
                <w:rFonts w:ascii="微软雅黑" w:eastAsia="微软雅黑" w:hAnsi="微软雅黑" w:hint="eastAsia"/>
                <w:color w:val="6AB7C1"/>
                <w:szCs w:val="21"/>
              </w:rPr>
              <w:t>前端工程师</w:t>
            </w:r>
            <w:r w:rsidR="00BB68F8">
              <w:rPr>
                <w:rFonts w:ascii="微软雅黑" w:eastAsia="微软雅黑" w:hAnsi="微软雅黑" w:hint="eastAsia"/>
                <w:color w:val="6AB7C1"/>
                <w:szCs w:val="21"/>
              </w:rPr>
              <w:t xml:space="preserve"> </w:t>
            </w:r>
          </w:p>
        </w:tc>
      </w:tr>
      <w:tr w:rsidR="00B37A13" w:rsidTr="00B3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B37A13" w:rsidRDefault="00CC26D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 w:val="0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姓</w:t>
            </w:r>
            <w:r w:rsidR="00D73C62">
              <w:rPr>
                <w:rFonts w:ascii="微软雅黑" w:eastAsia="微软雅黑" w:hAnsi="微软雅黑" w:hint="eastAsia"/>
                <w:color w:val="545454"/>
              </w:rPr>
              <w:t xml:space="preserve"> </w:t>
            </w:r>
            <w:r>
              <w:rPr>
                <w:rFonts w:ascii="微软雅黑" w:eastAsia="微软雅黑" w:hAnsi="微软雅黑"/>
                <w:color w:val="545454"/>
              </w:rPr>
              <w:t>名</w:t>
            </w:r>
          </w:p>
        </w:tc>
        <w:tc>
          <w:tcPr>
            <w:tcW w:w="3420" w:type="dxa"/>
            <w:gridSpan w:val="2"/>
          </w:tcPr>
          <w:p w:rsidR="00B37A13" w:rsidRDefault="0089492F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风小云</w:t>
            </w:r>
          </w:p>
        </w:tc>
        <w:tc>
          <w:tcPr>
            <w:tcW w:w="1258" w:type="dxa"/>
          </w:tcPr>
          <w:p w:rsidR="00B37A13" w:rsidRDefault="00CC26D2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出生年月</w:t>
            </w:r>
          </w:p>
        </w:tc>
        <w:tc>
          <w:tcPr>
            <w:tcW w:w="2701" w:type="dxa"/>
          </w:tcPr>
          <w:p w:rsidR="00B37A13" w:rsidRDefault="00CC26D2" w:rsidP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199</w:t>
            </w:r>
            <w:r w:rsidR="00B32B41">
              <w:rPr>
                <w:rFonts w:ascii="微软雅黑" w:eastAsia="微软雅黑" w:hAnsi="微软雅黑"/>
                <w:color w:val="545454"/>
              </w:rPr>
              <w:t>4</w:t>
            </w:r>
            <w:r>
              <w:rPr>
                <w:rFonts w:ascii="微软雅黑" w:eastAsia="微软雅黑" w:hAnsi="微软雅黑" w:hint="eastAsia"/>
                <w:color w:val="545454"/>
              </w:rPr>
              <w:t>.05</w:t>
            </w:r>
          </w:p>
        </w:tc>
        <w:tc>
          <w:tcPr>
            <w:tcW w:w="1811" w:type="dxa"/>
            <w:vMerge w:val="restart"/>
          </w:tcPr>
          <w:p w:rsidR="00B37A13" w:rsidRDefault="0089492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  <w:r w:rsidRPr="00B32B41">
              <w:rPr>
                <w:rFonts w:ascii="Calibri" w:eastAsia="宋体" w:hAnsi="Calibri" w:cs="Times New Roman"/>
                <w:noProof/>
              </w:rPr>
              <w:drawing>
                <wp:anchor distT="0" distB="0" distL="114300" distR="114300" simplePos="0" relativeHeight="251656192" behindDoc="0" locked="0" layoutInCell="1" allowOverlap="1" wp14:anchorId="6E55631B" wp14:editId="5CC7F5D2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75565</wp:posOffset>
                  </wp:positionV>
                  <wp:extent cx="1376045" cy="1376045"/>
                  <wp:effectExtent l="0" t="0" r="0" b="0"/>
                  <wp:wrapNone/>
                  <wp:docPr id="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1376045"/>
                          </a:xfrm>
                          <a:prstGeom prst="rect">
                            <a:avLst/>
                          </a:prstGeom>
                          <a:ln w="19050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7A13" w:rsidTr="00B3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B37A13" w:rsidRDefault="00CC26D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民</w:t>
            </w:r>
            <w:r w:rsidR="00D73C62">
              <w:rPr>
                <w:rFonts w:ascii="微软雅黑" w:eastAsia="微软雅黑" w:hAnsi="微软雅黑" w:hint="eastAsia"/>
                <w:color w:val="545454"/>
              </w:rPr>
              <w:t xml:space="preserve"> </w:t>
            </w:r>
            <w:r>
              <w:rPr>
                <w:rFonts w:ascii="微软雅黑" w:eastAsia="微软雅黑" w:hAnsi="微软雅黑"/>
                <w:color w:val="545454"/>
              </w:rPr>
              <w:t>族</w:t>
            </w:r>
          </w:p>
        </w:tc>
        <w:tc>
          <w:tcPr>
            <w:tcW w:w="3420" w:type="dxa"/>
            <w:gridSpan w:val="2"/>
          </w:tcPr>
          <w:p w:rsidR="00B37A13" w:rsidRDefault="00D73C62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汉族</w:t>
            </w:r>
          </w:p>
        </w:tc>
        <w:tc>
          <w:tcPr>
            <w:tcW w:w="1258" w:type="dxa"/>
          </w:tcPr>
          <w:p w:rsidR="00B37A13" w:rsidRDefault="00CC26D2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545454"/>
              </w:rPr>
            </w:pPr>
            <w:r>
              <w:rPr>
                <w:rFonts w:ascii="微软雅黑" w:eastAsia="微软雅黑" w:hAnsi="微软雅黑" w:hint="eastAsia"/>
                <w:b/>
                <w:color w:val="545454"/>
              </w:rPr>
              <w:t>身    高</w:t>
            </w:r>
          </w:p>
        </w:tc>
        <w:tc>
          <w:tcPr>
            <w:tcW w:w="2701" w:type="dxa"/>
          </w:tcPr>
          <w:p w:rsidR="00B37A13" w:rsidRDefault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168</w:t>
            </w:r>
            <w:r w:rsidR="00CC26D2">
              <w:rPr>
                <w:rFonts w:ascii="微软雅黑" w:eastAsia="微软雅黑" w:hAnsi="微软雅黑"/>
                <w:color w:val="545454"/>
              </w:rPr>
              <w:t>cm</w:t>
            </w:r>
          </w:p>
        </w:tc>
        <w:tc>
          <w:tcPr>
            <w:tcW w:w="1811" w:type="dxa"/>
            <w:vMerge/>
          </w:tcPr>
          <w:p w:rsidR="00B37A13" w:rsidRDefault="00B37A1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B37A13" w:rsidTr="00B3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B37A13" w:rsidRDefault="00CC26D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电</w:t>
            </w:r>
            <w:r w:rsidR="00D73C62">
              <w:rPr>
                <w:rFonts w:ascii="微软雅黑" w:eastAsia="微软雅黑" w:hAnsi="微软雅黑" w:hint="eastAsia"/>
                <w:color w:val="545454"/>
              </w:rPr>
              <w:t xml:space="preserve"> </w:t>
            </w:r>
            <w:r>
              <w:rPr>
                <w:rFonts w:ascii="微软雅黑" w:eastAsia="微软雅黑" w:hAnsi="微软雅黑"/>
                <w:color w:val="545454"/>
              </w:rPr>
              <w:t>话</w:t>
            </w:r>
          </w:p>
        </w:tc>
        <w:tc>
          <w:tcPr>
            <w:tcW w:w="3420" w:type="dxa"/>
            <w:gridSpan w:val="2"/>
          </w:tcPr>
          <w:p w:rsidR="00B37A13" w:rsidRDefault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136 6666 6666</w:t>
            </w:r>
          </w:p>
        </w:tc>
        <w:tc>
          <w:tcPr>
            <w:tcW w:w="1258" w:type="dxa"/>
          </w:tcPr>
          <w:p w:rsidR="00B37A13" w:rsidRDefault="00CC26D2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政治面貌</w:t>
            </w:r>
          </w:p>
        </w:tc>
        <w:tc>
          <w:tcPr>
            <w:tcW w:w="2701" w:type="dxa"/>
          </w:tcPr>
          <w:p w:rsidR="00B37A13" w:rsidRDefault="00CC26D2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中共党员</w:t>
            </w:r>
          </w:p>
        </w:tc>
        <w:tc>
          <w:tcPr>
            <w:tcW w:w="1811" w:type="dxa"/>
            <w:vMerge/>
          </w:tcPr>
          <w:p w:rsidR="00B37A13" w:rsidRDefault="00B37A1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B37A13" w:rsidTr="00B3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B37A13" w:rsidRDefault="00CC26D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邮</w:t>
            </w:r>
            <w:r w:rsidR="00D73C62">
              <w:rPr>
                <w:rFonts w:ascii="微软雅黑" w:eastAsia="微软雅黑" w:hAnsi="微软雅黑" w:hint="eastAsia"/>
                <w:color w:val="545454"/>
              </w:rPr>
              <w:t xml:space="preserve"> </w:t>
            </w:r>
            <w:r>
              <w:rPr>
                <w:rFonts w:ascii="微软雅黑" w:eastAsia="微软雅黑" w:hAnsi="微软雅黑"/>
                <w:color w:val="545454"/>
              </w:rPr>
              <w:t>箱</w:t>
            </w:r>
          </w:p>
        </w:tc>
        <w:tc>
          <w:tcPr>
            <w:tcW w:w="3420" w:type="dxa"/>
            <w:gridSpan w:val="2"/>
          </w:tcPr>
          <w:p w:rsidR="00B37A13" w:rsidRDefault="0089492F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F</w:t>
            </w:r>
            <w:r>
              <w:rPr>
                <w:rFonts w:ascii="微软雅黑" w:eastAsia="微软雅黑" w:hAnsi="微软雅黑" w:hint="eastAsia"/>
                <w:color w:val="545454"/>
              </w:rPr>
              <w:t>xy123</w:t>
            </w:r>
            <w:r w:rsidR="00B32B41">
              <w:rPr>
                <w:rFonts w:ascii="微软雅黑" w:eastAsia="微软雅黑" w:hAnsi="微软雅黑" w:hint="eastAsia"/>
                <w:color w:val="545454"/>
              </w:rPr>
              <w:t>r@</w:t>
            </w:r>
            <w:r w:rsidR="00B32B41">
              <w:rPr>
                <w:rFonts w:ascii="微软雅黑" w:eastAsia="微软雅黑" w:hAnsi="微软雅黑"/>
                <w:color w:val="545454"/>
              </w:rPr>
              <w:t>qq.com</w:t>
            </w:r>
          </w:p>
        </w:tc>
        <w:tc>
          <w:tcPr>
            <w:tcW w:w="1258" w:type="dxa"/>
          </w:tcPr>
          <w:p w:rsidR="00B37A13" w:rsidRDefault="00CC26D2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毕业院校</w:t>
            </w:r>
          </w:p>
        </w:tc>
        <w:tc>
          <w:tcPr>
            <w:tcW w:w="2701" w:type="dxa"/>
          </w:tcPr>
          <w:p w:rsidR="00B37A13" w:rsidRDefault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华南</w:t>
            </w:r>
            <w:r>
              <w:rPr>
                <w:rFonts w:ascii="微软雅黑" w:eastAsia="微软雅黑" w:hAnsi="微软雅黑"/>
                <w:color w:val="545454"/>
              </w:rPr>
              <w:t>科技大学</w:t>
            </w:r>
          </w:p>
        </w:tc>
        <w:tc>
          <w:tcPr>
            <w:tcW w:w="1811" w:type="dxa"/>
            <w:vMerge/>
          </w:tcPr>
          <w:p w:rsidR="00B37A13" w:rsidRDefault="00B37A1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B37A13" w:rsidTr="00B3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B37A13" w:rsidRDefault="00CC26D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住</w:t>
            </w:r>
            <w:r>
              <w:rPr>
                <w:rFonts w:ascii="微软雅黑" w:eastAsia="微软雅黑" w:hAnsi="微软雅黑" w:hint="eastAsia"/>
                <w:color w:val="545454"/>
              </w:rPr>
              <w:t xml:space="preserve"> </w:t>
            </w:r>
            <w:r>
              <w:rPr>
                <w:rFonts w:ascii="微软雅黑" w:eastAsia="微软雅黑" w:hAnsi="微软雅黑"/>
                <w:color w:val="545454"/>
              </w:rPr>
              <w:t>址</w:t>
            </w:r>
          </w:p>
        </w:tc>
        <w:tc>
          <w:tcPr>
            <w:tcW w:w="3420" w:type="dxa"/>
            <w:gridSpan w:val="2"/>
          </w:tcPr>
          <w:p w:rsidR="00B37A13" w:rsidRDefault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北京市海淀区海淀黄庄站</w:t>
            </w:r>
          </w:p>
        </w:tc>
        <w:tc>
          <w:tcPr>
            <w:tcW w:w="1258" w:type="dxa"/>
          </w:tcPr>
          <w:p w:rsidR="00B37A13" w:rsidRDefault="00CC26D2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545454"/>
              </w:rPr>
            </w:pPr>
            <w:r>
              <w:rPr>
                <w:rFonts w:ascii="微软雅黑" w:eastAsia="微软雅黑" w:hAnsi="微软雅黑"/>
                <w:b/>
                <w:color w:val="545454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545454"/>
              </w:rPr>
              <w:t>历</w:t>
            </w:r>
          </w:p>
        </w:tc>
        <w:tc>
          <w:tcPr>
            <w:tcW w:w="2701" w:type="dxa"/>
          </w:tcPr>
          <w:p w:rsidR="00B37A13" w:rsidRDefault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管理学</w:t>
            </w:r>
            <w:r w:rsidR="00CC26D2">
              <w:rPr>
                <w:rFonts w:ascii="微软雅黑" w:eastAsia="微软雅黑" w:hAnsi="微软雅黑"/>
                <w:color w:val="545454"/>
              </w:rPr>
              <w:t>本科</w:t>
            </w:r>
          </w:p>
        </w:tc>
        <w:tc>
          <w:tcPr>
            <w:tcW w:w="1811" w:type="dxa"/>
            <w:vMerge/>
          </w:tcPr>
          <w:p w:rsidR="00B37A13" w:rsidRDefault="00B37A13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B37A13" w:rsidTr="00B32B4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B37A13" w:rsidRDefault="00B37A1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 w:val="0"/>
                <w:color w:val="545454"/>
                <w:szCs w:val="21"/>
              </w:rPr>
            </w:pPr>
          </w:p>
        </w:tc>
        <w:tc>
          <w:tcPr>
            <w:tcW w:w="7379" w:type="dxa"/>
            <w:gridSpan w:val="4"/>
          </w:tcPr>
          <w:p w:rsidR="00B37A13" w:rsidRDefault="00B37A13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Cs w:val="21"/>
              </w:rPr>
            </w:pPr>
          </w:p>
        </w:tc>
        <w:tc>
          <w:tcPr>
            <w:tcW w:w="1811" w:type="dxa"/>
            <w:vMerge/>
          </w:tcPr>
          <w:p w:rsidR="00B37A13" w:rsidRDefault="00B37A13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</w:p>
        </w:tc>
        <w:bookmarkStart w:id="0" w:name="_GoBack"/>
        <w:bookmarkEnd w:id="0"/>
      </w:tr>
      <w:tr w:rsidR="00B37A13" w:rsidTr="00B3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3" w:type="dxa"/>
            <w:gridSpan w:val="6"/>
          </w:tcPr>
          <w:p w:rsidR="00B37A13" w:rsidRDefault="00B37A1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</w:tr>
      <w:tr w:rsidR="00B37A13" w:rsidTr="00D7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3" w:type="dxa"/>
            <w:gridSpan w:val="6"/>
            <w:shd w:val="clear" w:color="auto" w:fill="F2F2F2" w:themeFill="background1" w:themeFillShade="F2"/>
          </w:tcPr>
          <w:p w:rsidR="00B37A13" w:rsidRDefault="00CC26D2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 w:rsidRPr="00445DE1">
              <w:rPr>
                <w:rFonts w:ascii="微软雅黑" w:eastAsia="微软雅黑" w:hAnsi="微软雅黑"/>
                <w:color w:val="6AB7C1"/>
                <w:sz w:val="28"/>
                <w:szCs w:val="28"/>
              </w:rPr>
              <w:t>教育背景</w:t>
            </w:r>
          </w:p>
        </w:tc>
      </w:tr>
      <w:tr w:rsidR="00B37A13" w:rsidTr="00B32B41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37A13" w:rsidRDefault="00B32B4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445DE1">
              <w:rPr>
                <w:rFonts w:ascii="微软雅黑" w:eastAsia="微软雅黑" w:hAnsi="微软雅黑"/>
                <w:color w:val="6AB7C1"/>
                <w:szCs w:val="21"/>
              </w:rPr>
              <w:t xml:space="preserve">2013.09--2017.06 </w:t>
            </w:r>
            <w:r w:rsidR="00CC26D2">
              <w:rPr>
                <w:rFonts w:ascii="微软雅黑" w:eastAsia="微软雅黑" w:hAnsi="微软雅黑"/>
                <w:color w:val="545454"/>
                <w:szCs w:val="21"/>
              </w:rPr>
              <w:t xml:space="preserve"> </w:t>
            </w:r>
          </w:p>
        </w:tc>
        <w:tc>
          <w:tcPr>
            <w:tcW w:w="8038" w:type="dxa"/>
            <w:gridSpan w:val="4"/>
          </w:tcPr>
          <w:p w:rsidR="00B32B41" w:rsidRPr="00445DE1" w:rsidRDefault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6AB7C1"/>
                <w:szCs w:val="21"/>
              </w:rPr>
            </w:pPr>
            <w:r w:rsidRPr="00445DE1">
              <w:rPr>
                <w:rFonts w:ascii="微软雅黑" w:eastAsia="微软雅黑" w:hAnsi="微软雅黑" w:hint="eastAsia"/>
                <w:b/>
                <w:color w:val="6AB7C1"/>
                <w:szCs w:val="21"/>
              </w:rPr>
              <w:t>华南科技大学                      信息管理专业 / 本科学历</w:t>
            </w:r>
          </w:p>
          <w:p w:rsidR="00B37A13" w:rsidRDefault="00CC26D2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主修课程：</w:t>
            </w:r>
          </w:p>
          <w:p w:rsidR="00B37A13" w:rsidRDefault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管理信息系统、信息资源管理、经济学原理、运筹学、信息系统开发与管理、生产运作与管理、ERP、计算机网络、电子商务、大学英语、计算机应用等。</w:t>
            </w:r>
          </w:p>
        </w:tc>
      </w:tr>
      <w:tr w:rsidR="00B37A13" w:rsidTr="00D7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3" w:type="dxa"/>
            <w:gridSpan w:val="6"/>
            <w:shd w:val="clear" w:color="auto" w:fill="F2F2F2" w:themeFill="background1" w:themeFillShade="F2"/>
          </w:tcPr>
          <w:p w:rsidR="00B37A13" w:rsidRDefault="00CC26D2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 w:rsidRPr="00445DE1">
              <w:rPr>
                <w:rFonts w:ascii="微软雅黑" w:eastAsia="微软雅黑" w:hAnsi="微软雅黑" w:hint="eastAsia"/>
                <w:color w:val="6AB7C1"/>
                <w:sz w:val="28"/>
                <w:szCs w:val="28"/>
              </w:rPr>
              <w:t>实习经历</w:t>
            </w:r>
          </w:p>
        </w:tc>
      </w:tr>
      <w:tr w:rsidR="00B37A13" w:rsidTr="00B32B41">
        <w:trPr>
          <w:trHeight w:val="1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37A13" w:rsidRDefault="00B32B4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445DE1">
              <w:rPr>
                <w:rFonts w:ascii="微软雅黑" w:eastAsia="微软雅黑" w:hAnsi="微软雅黑"/>
                <w:color w:val="6AB7C1"/>
                <w:szCs w:val="21"/>
              </w:rPr>
              <w:t>2013.09--2017.06</w:t>
            </w:r>
          </w:p>
        </w:tc>
        <w:tc>
          <w:tcPr>
            <w:tcW w:w="8038" w:type="dxa"/>
            <w:gridSpan w:val="4"/>
          </w:tcPr>
          <w:p w:rsidR="00B37A13" w:rsidRPr="00445DE1" w:rsidRDefault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6AB7C1"/>
                <w:szCs w:val="21"/>
              </w:rPr>
            </w:pPr>
            <w:r w:rsidRPr="00445DE1">
              <w:rPr>
                <w:rFonts w:ascii="微软雅黑" w:eastAsia="微软雅黑" w:hAnsi="微软雅黑" w:hint="eastAsia"/>
                <w:b/>
                <w:color w:val="6AB7C1"/>
                <w:szCs w:val="21"/>
              </w:rPr>
              <w:t>武汉</w:t>
            </w:r>
            <w:proofErr w:type="gramStart"/>
            <w:r w:rsidRPr="00445DE1">
              <w:rPr>
                <w:rFonts w:ascii="微软雅黑" w:eastAsia="微软雅黑" w:hAnsi="微软雅黑" w:hint="eastAsia"/>
                <w:b/>
                <w:color w:val="6AB7C1"/>
                <w:szCs w:val="21"/>
              </w:rPr>
              <w:t>云印网络</w:t>
            </w:r>
            <w:proofErr w:type="gramEnd"/>
            <w:r w:rsidRPr="00445DE1">
              <w:rPr>
                <w:rFonts w:ascii="微软雅黑" w:eastAsia="微软雅黑" w:hAnsi="微软雅黑" w:hint="eastAsia"/>
                <w:b/>
                <w:color w:val="6AB7C1"/>
                <w:szCs w:val="21"/>
              </w:rPr>
              <w:t>科技有限公司                      前端工程师</w:t>
            </w:r>
          </w:p>
          <w:p w:rsidR="00B32B41" w:rsidRPr="00B32B41" w:rsidRDefault="00B32B41" w:rsidP="00B32B41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负责公司产品Web前端功能设计、开发和实现；</w:t>
            </w:r>
          </w:p>
          <w:p w:rsidR="00B32B41" w:rsidRPr="00B32B41" w:rsidRDefault="00B32B41" w:rsidP="00B32B41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参与项目，根据客户需求进行前端开发</w:t>
            </w:r>
          </w:p>
          <w:p w:rsidR="00B37A13" w:rsidRDefault="00B32B41" w:rsidP="00B32B41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使用JS编写封装良好的前端交互组件，维护及优化网站前端页面性能。</w:t>
            </w:r>
          </w:p>
        </w:tc>
      </w:tr>
      <w:tr w:rsidR="00B37A13" w:rsidTr="00B3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37A13" w:rsidRDefault="00B32B4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445DE1">
              <w:rPr>
                <w:rFonts w:ascii="微软雅黑" w:eastAsia="微软雅黑" w:hAnsi="微软雅黑"/>
                <w:color w:val="6AB7C1"/>
                <w:szCs w:val="21"/>
              </w:rPr>
              <w:t>2012.09--2013.06</w:t>
            </w:r>
          </w:p>
        </w:tc>
        <w:tc>
          <w:tcPr>
            <w:tcW w:w="8038" w:type="dxa"/>
            <w:gridSpan w:val="4"/>
            <w:vMerge w:val="restart"/>
          </w:tcPr>
          <w:p w:rsidR="00B37A13" w:rsidRPr="00445DE1" w:rsidRDefault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6AB7C1"/>
                <w:szCs w:val="21"/>
              </w:rPr>
            </w:pPr>
            <w:r w:rsidRPr="00445DE1">
              <w:rPr>
                <w:rFonts w:ascii="微软雅黑" w:eastAsia="微软雅黑" w:hAnsi="微软雅黑" w:hint="eastAsia"/>
                <w:b/>
                <w:color w:val="6AB7C1"/>
                <w:szCs w:val="21"/>
              </w:rPr>
              <w:t>武汉</w:t>
            </w:r>
            <w:proofErr w:type="gramStart"/>
            <w:r w:rsidRPr="00445DE1">
              <w:rPr>
                <w:rFonts w:ascii="微软雅黑" w:eastAsia="微软雅黑" w:hAnsi="微软雅黑" w:hint="eastAsia"/>
                <w:b/>
                <w:color w:val="6AB7C1"/>
                <w:szCs w:val="21"/>
              </w:rPr>
              <w:t>云印网络</w:t>
            </w:r>
            <w:proofErr w:type="gramEnd"/>
            <w:r w:rsidRPr="00445DE1">
              <w:rPr>
                <w:rFonts w:ascii="微软雅黑" w:eastAsia="微软雅黑" w:hAnsi="微软雅黑" w:hint="eastAsia"/>
                <w:b/>
                <w:color w:val="6AB7C1"/>
                <w:szCs w:val="21"/>
              </w:rPr>
              <w:t xml:space="preserve">科技有限公司                  </w:t>
            </w:r>
            <w:r w:rsidRPr="00445DE1">
              <w:rPr>
                <w:rFonts w:ascii="微软雅黑" w:eastAsia="微软雅黑" w:hAnsi="微软雅黑"/>
                <w:b/>
                <w:color w:val="6AB7C1"/>
                <w:szCs w:val="21"/>
              </w:rPr>
              <w:t xml:space="preserve"> </w:t>
            </w:r>
            <w:r w:rsidRPr="00445DE1">
              <w:rPr>
                <w:rFonts w:ascii="微软雅黑" w:eastAsia="微软雅黑" w:hAnsi="微软雅黑" w:hint="eastAsia"/>
                <w:b/>
                <w:color w:val="6AB7C1"/>
                <w:szCs w:val="21"/>
              </w:rPr>
              <w:t xml:space="preserve">   后台程序员</w:t>
            </w:r>
          </w:p>
          <w:p w:rsidR="00B37A13" w:rsidRDefault="00CC26D2" w:rsidP="00B32B41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B37A13" w:rsidRDefault="00CC26D2" w:rsidP="00B32B41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 w:rsidR="00B37A13" w:rsidRDefault="00B37A13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</w:tr>
      <w:tr w:rsidR="00B37A13" w:rsidTr="00B32B41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37A13" w:rsidRDefault="00B37A1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</w:p>
        </w:tc>
        <w:tc>
          <w:tcPr>
            <w:tcW w:w="8038" w:type="dxa"/>
            <w:gridSpan w:val="4"/>
            <w:vMerge/>
          </w:tcPr>
          <w:p w:rsidR="00B37A13" w:rsidRDefault="00B37A1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B37A13" w:rsidTr="00D7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3" w:type="dxa"/>
            <w:gridSpan w:val="6"/>
            <w:shd w:val="clear" w:color="auto" w:fill="F2F2F2" w:themeFill="background1" w:themeFillShade="F2"/>
          </w:tcPr>
          <w:p w:rsidR="00B37A13" w:rsidRDefault="00CC26D2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 w:rsidRPr="00445DE1">
              <w:rPr>
                <w:rFonts w:ascii="微软雅黑" w:eastAsia="微软雅黑" w:hAnsi="微软雅黑"/>
                <w:color w:val="6AB7C1"/>
                <w:sz w:val="28"/>
                <w:szCs w:val="28"/>
              </w:rPr>
              <w:t>校内实践</w:t>
            </w:r>
          </w:p>
        </w:tc>
      </w:tr>
      <w:tr w:rsidR="00B37A13" w:rsidTr="00B32B41">
        <w:trPr>
          <w:trHeight w:val="2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37A13" w:rsidRDefault="00CC26D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445DE1">
              <w:rPr>
                <w:rFonts w:ascii="微软雅黑" w:eastAsia="微软雅黑" w:hAnsi="微软雅黑"/>
                <w:color w:val="6AB7C1"/>
                <w:szCs w:val="21"/>
              </w:rPr>
              <w:t xml:space="preserve">2009.03-2011.06 </w:t>
            </w:r>
          </w:p>
        </w:tc>
        <w:tc>
          <w:tcPr>
            <w:tcW w:w="8038" w:type="dxa"/>
            <w:gridSpan w:val="4"/>
          </w:tcPr>
          <w:p w:rsidR="00B37A13" w:rsidRPr="00445DE1" w:rsidRDefault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6AB7C1"/>
                <w:szCs w:val="21"/>
              </w:rPr>
            </w:pPr>
            <w:r w:rsidRPr="00445DE1">
              <w:rPr>
                <w:rFonts w:ascii="微软雅黑" w:eastAsia="微软雅黑" w:hAnsi="微软雅黑" w:hint="eastAsia"/>
                <w:b/>
                <w:color w:val="6AB7C1"/>
                <w:szCs w:val="21"/>
              </w:rPr>
              <w:t>武汉</w:t>
            </w:r>
            <w:proofErr w:type="gramStart"/>
            <w:r w:rsidRPr="00445DE1">
              <w:rPr>
                <w:rFonts w:ascii="微软雅黑" w:eastAsia="微软雅黑" w:hAnsi="微软雅黑" w:hint="eastAsia"/>
                <w:b/>
                <w:color w:val="6AB7C1"/>
                <w:szCs w:val="21"/>
              </w:rPr>
              <w:t>云印网络</w:t>
            </w:r>
            <w:proofErr w:type="gramEnd"/>
            <w:r w:rsidRPr="00445DE1">
              <w:rPr>
                <w:rFonts w:ascii="微软雅黑" w:eastAsia="微软雅黑" w:hAnsi="微软雅黑" w:hint="eastAsia"/>
                <w:b/>
                <w:color w:val="6AB7C1"/>
                <w:szCs w:val="21"/>
              </w:rPr>
              <w:t>科技有限公司                      后台程序员</w:t>
            </w:r>
            <w:r w:rsidR="00CC26D2" w:rsidRPr="00445DE1">
              <w:rPr>
                <w:rFonts w:ascii="微软雅黑" w:eastAsia="微软雅黑" w:hAnsi="微软雅黑" w:hint="eastAsia"/>
                <w:b/>
                <w:color w:val="6AB7C1"/>
                <w:szCs w:val="21"/>
              </w:rPr>
              <w:t xml:space="preserve"> </w:t>
            </w:r>
          </w:p>
          <w:p w:rsidR="00B32B41" w:rsidRPr="00B32B41" w:rsidRDefault="00B32B41" w:rsidP="00B32B41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B32B41" w:rsidRDefault="00B32B41" w:rsidP="00B32B41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 w:rsidR="00B32B41" w:rsidRPr="00B32B41" w:rsidRDefault="00B32B41" w:rsidP="00B32B41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负责公司产品Web前端功能设计、开发和实现；</w:t>
            </w:r>
          </w:p>
          <w:p w:rsidR="00B32B41" w:rsidRPr="00B32B41" w:rsidRDefault="00B32B41" w:rsidP="00B32B41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参与项目，根据客户需求进行前端开发</w:t>
            </w:r>
          </w:p>
          <w:p w:rsidR="00B32B41" w:rsidRPr="00B32B41" w:rsidRDefault="00B32B41" w:rsidP="00B32B41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使用JS编写封装良好的前端交互组件，维护及优化网站前端页面性能。</w:t>
            </w:r>
          </w:p>
          <w:p w:rsidR="00B37A13" w:rsidRPr="00B32B41" w:rsidRDefault="00B37A13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</w:tr>
      <w:tr w:rsidR="00B37A13" w:rsidTr="00D7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3" w:type="dxa"/>
            <w:gridSpan w:val="6"/>
            <w:shd w:val="clear" w:color="auto" w:fill="F2F2F2" w:themeFill="background1" w:themeFillShade="F2"/>
          </w:tcPr>
          <w:p w:rsidR="00B37A13" w:rsidRDefault="00CC26D2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 w:rsidRPr="00445DE1">
              <w:rPr>
                <w:rFonts w:ascii="微软雅黑" w:eastAsia="微软雅黑" w:hAnsi="微软雅黑" w:hint="eastAsia"/>
                <w:color w:val="6AB7C1"/>
                <w:sz w:val="28"/>
                <w:szCs w:val="28"/>
              </w:rPr>
              <w:t>技能证书</w:t>
            </w:r>
          </w:p>
        </w:tc>
      </w:tr>
      <w:tr w:rsidR="00B37A13" w:rsidTr="00B3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37A13" w:rsidRDefault="00B37A13">
            <w:pPr>
              <w:adjustRightInd w:val="0"/>
              <w:snapToGrid w:val="0"/>
              <w:rPr>
                <w:rFonts w:ascii="微软雅黑" w:eastAsia="微软雅黑" w:hAnsi="微软雅黑"/>
                <w:color w:val="545454"/>
              </w:rPr>
            </w:pPr>
          </w:p>
        </w:tc>
        <w:tc>
          <w:tcPr>
            <w:tcW w:w="8038" w:type="dxa"/>
            <w:gridSpan w:val="4"/>
          </w:tcPr>
          <w:p w:rsidR="00B32B41" w:rsidRPr="00B32B41" w:rsidRDefault="00B32B41" w:rsidP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软件类：国家计算机二级</w:t>
            </w:r>
            <w:proofErr w:type="spellStart"/>
            <w:r w:rsidRPr="00B32B41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MSoffice</w:t>
            </w:r>
            <w:proofErr w:type="spellEnd"/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证书</w:t>
            </w:r>
          </w:p>
          <w:p w:rsidR="00B32B41" w:rsidRPr="00B32B41" w:rsidRDefault="00B32B41" w:rsidP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语言类：大学英语六级证书，普通话二</w:t>
            </w:r>
            <w:proofErr w:type="gramStart"/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甲资格</w:t>
            </w:r>
            <w:proofErr w:type="gramEnd"/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证</w:t>
            </w:r>
            <w:r w:rsidRPr="00B32B41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 xml:space="preserve"> </w:t>
            </w:r>
          </w:p>
          <w:p w:rsidR="00B37A13" w:rsidRDefault="00B32B41" w:rsidP="00B32B41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其他类：机动车驾驶证</w:t>
            </w:r>
          </w:p>
        </w:tc>
      </w:tr>
      <w:tr w:rsidR="00B37A13" w:rsidTr="00D73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3" w:type="dxa"/>
            <w:gridSpan w:val="6"/>
            <w:shd w:val="clear" w:color="auto" w:fill="F2F2F2" w:themeFill="background1" w:themeFillShade="F2"/>
          </w:tcPr>
          <w:p w:rsidR="00B37A13" w:rsidRDefault="00CC26D2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 w:rsidRPr="00445DE1">
              <w:rPr>
                <w:rFonts w:ascii="微软雅黑" w:eastAsia="微软雅黑" w:hAnsi="微软雅黑" w:hint="eastAsia"/>
                <w:color w:val="6AB7C1"/>
                <w:sz w:val="28"/>
                <w:szCs w:val="28"/>
              </w:rPr>
              <w:t>自我评价</w:t>
            </w:r>
          </w:p>
        </w:tc>
      </w:tr>
      <w:tr w:rsidR="00B37A13" w:rsidTr="00B3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37A13" w:rsidRDefault="00B37A1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</w:tc>
        <w:tc>
          <w:tcPr>
            <w:tcW w:w="8038" w:type="dxa"/>
            <w:gridSpan w:val="4"/>
          </w:tcPr>
          <w:p w:rsidR="00B37A13" w:rsidRDefault="00B32B41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作为</w:t>
            </w:r>
            <w:proofErr w:type="gramStart"/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一位职场新人</w:t>
            </w:r>
            <w:proofErr w:type="gramEnd"/>
            <w:r w:rsidRPr="00B32B41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，一定能够以积极主动的工作态度来迎接工作中的每一个挑战；团队配合能力：善于沟通，有一定团队协作经验，具备活动策划和组织协调能力；工作态度评价：良好的责任感，吃苦耐劳，擅于管理时间，勇于面对变化和挑战。</w:t>
            </w:r>
          </w:p>
        </w:tc>
      </w:tr>
    </w:tbl>
    <w:p w:rsidR="00B37A13" w:rsidRDefault="00E96D5C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998C00" wp14:editId="5E9CA3A1">
                <wp:simplePos x="0" y="0"/>
                <wp:positionH relativeFrom="column">
                  <wp:posOffset>-782955</wp:posOffset>
                </wp:positionH>
                <wp:positionV relativeFrom="paragraph">
                  <wp:posOffset>343701</wp:posOffset>
                </wp:positionV>
                <wp:extent cx="8145854" cy="127994"/>
                <wp:effectExtent l="0" t="0" r="7620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5854" cy="127994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DD507" id="矩形 2" o:spid="_x0000_s1026" style="position:absolute;left:0;text-align:left;margin-left:-61.65pt;margin-top:27.05pt;width:641.4pt;height:10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" fillcolor="#6ab7c1" stroked="f" strokeweight="1pt"/>
            </w:pict>
          </mc:Fallback>
        </mc:AlternateContent>
      </w:r>
    </w:p>
    <w:sectPr w:rsidR="00B37A13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89D" w:rsidRDefault="008E489D" w:rsidP="00B32B41">
      <w:r>
        <w:separator/>
      </w:r>
    </w:p>
  </w:endnote>
  <w:endnote w:type="continuationSeparator" w:id="0">
    <w:p w:rsidR="008E489D" w:rsidRDefault="008E489D" w:rsidP="00B3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89D" w:rsidRDefault="008E489D" w:rsidP="00B32B41">
      <w:r>
        <w:separator/>
      </w:r>
    </w:p>
  </w:footnote>
  <w:footnote w:type="continuationSeparator" w:id="0">
    <w:p w:rsidR="008E489D" w:rsidRDefault="008E489D" w:rsidP="00B32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3C783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8A2E62"/>
    <w:multiLevelType w:val="multilevel"/>
    <w:tmpl w:val="3C783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F6298E"/>
    <w:multiLevelType w:val="multilevel"/>
    <w:tmpl w:val="3C783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AB4FFC"/>
    <w:rsid w:val="00024450"/>
    <w:rsid w:val="00061C4A"/>
    <w:rsid w:val="00063548"/>
    <w:rsid w:val="00090529"/>
    <w:rsid w:val="00092E63"/>
    <w:rsid w:val="000969E6"/>
    <w:rsid w:val="000C2D2B"/>
    <w:rsid w:val="001203C1"/>
    <w:rsid w:val="001424E3"/>
    <w:rsid w:val="00150BD1"/>
    <w:rsid w:val="00164AD4"/>
    <w:rsid w:val="00174D0D"/>
    <w:rsid w:val="00204EAE"/>
    <w:rsid w:val="00221EED"/>
    <w:rsid w:val="002263B5"/>
    <w:rsid w:val="00281C04"/>
    <w:rsid w:val="002A083F"/>
    <w:rsid w:val="002B11AC"/>
    <w:rsid w:val="00300C55"/>
    <w:rsid w:val="00316D3E"/>
    <w:rsid w:val="003203D1"/>
    <w:rsid w:val="003278C6"/>
    <w:rsid w:val="003324BE"/>
    <w:rsid w:val="003577AA"/>
    <w:rsid w:val="003656D5"/>
    <w:rsid w:val="00376945"/>
    <w:rsid w:val="003B5D15"/>
    <w:rsid w:val="003C3614"/>
    <w:rsid w:val="003D1197"/>
    <w:rsid w:val="0042577F"/>
    <w:rsid w:val="00430FDA"/>
    <w:rsid w:val="00445DE1"/>
    <w:rsid w:val="004A5CEF"/>
    <w:rsid w:val="004E2D8D"/>
    <w:rsid w:val="004F625B"/>
    <w:rsid w:val="00502B9A"/>
    <w:rsid w:val="00544338"/>
    <w:rsid w:val="00575B90"/>
    <w:rsid w:val="00594069"/>
    <w:rsid w:val="005A6B21"/>
    <w:rsid w:val="005B4F6C"/>
    <w:rsid w:val="005C16DC"/>
    <w:rsid w:val="005E6C18"/>
    <w:rsid w:val="005F7A15"/>
    <w:rsid w:val="006120CE"/>
    <w:rsid w:val="0063344C"/>
    <w:rsid w:val="0066778D"/>
    <w:rsid w:val="00670673"/>
    <w:rsid w:val="00676D69"/>
    <w:rsid w:val="00690663"/>
    <w:rsid w:val="006A292B"/>
    <w:rsid w:val="006A4328"/>
    <w:rsid w:val="007333F9"/>
    <w:rsid w:val="00753DDD"/>
    <w:rsid w:val="007B4146"/>
    <w:rsid w:val="007C2F11"/>
    <w:rsid w:val="007D1C14"/>
    <w:rsid w:val="007E53DF"/>
    <w:rsid w:val="00821F34"/>
    <w:rsid w:val="00822999"/>
    <w:rsid w:val="00861B4E"/>
    <w:rsid w:val="008624BA"/>
    <w:rsid w:val="008625B0"/>
    <w:rsid w:val="00877549"/>
    <w:rsid w:val="00880DD4"/>
    <w:rsid w:val="00883267"/>
    <w:rsid w:val="00887E03"/>
    <w:rsid w:val="0089492F"/>
    <w:rsid w:val="008B766F"/>
    <w:rsid w:val="008C30F9"/>
    <w:rsid w:val="008D136C"/>
    <w:rsid w:val="008E489D"/>
    <w:rsid w:val="008F1CB8"/>
    <w:rsid w:val="00907E30"/>
    <w:rsid w:val="00975EFF"/>
    <w:rsid w:val="009D14B9"/>
    <w:rsid w:val="009D2912"/>
    <w:rsid w:val="009E3BAB"/>
    <w:rsid w:val="009F3665"/>
    <w:rsid w:val="009F42B2"/>
    <w:rsid w:val="00A2617E"/>
    <w:rsid w:val="00A5532B"/>
    <w:rsid w:val="00A658A9"/>
    <w:rsid w:val="00A90320"/>
    <w:rsid w:val="00AC3D0F"/>
    <w:rsid w:val="00AC7124"/>
    <w:rsid w:val="00AE3BE2"/>
    <w:rsid w:val="00AE745D"/>
    <w:rsid w:val="00AF3AEC"/>
    <w:rsid w:val="00AF4A75"/>
    <w:rsid w:val="00B32848"/>
    <w:rsid w:val="00B32B41"/>
    <w:rsid w:val="00B378F8"/>
    <w:rsid w:val="00B37A13"/>
    <w:rsid w:val="00B433B5"/>
    <w:rsid w:val="00B731EE"/>
    <w:rsid w:val="00B7483D"/>
    <w:rsid w:val="00B96710"/>
    <w:rsid w:val="00BA29C8"/>
    <w:rsid w:val="00BB68F8"/>
    <w:rsid w:val="00BD1785"/>
    <w:rsid w:val="00BE2582"/>
    <w:rsid w:val="00BF2DCC"/>
    <w:rsid w:val="00C104B1"/>
    <w:rsid w:val="00C33A4D"/>
    <w:rsid w:val="00C421B8"/>
    <w:rsid w:val="00C57476"/>
    <w:rsid w:val="00C610AE"/>
    <w:rsid w:val="00C6498B"/>
    <w:rsid w:val="00C649DF"/>
    <w:rsid w:val="00C74928"/>
    <w:rsid w:val="00CA35E8"/>
    <w:rsid w:val="00CB0672"/>
    <w:rsid w:val="00CC26D2"/>
    <w:rsid w:val="00CE1189"/>
    <w:rsid w:val="00CE3433"/>
    <w:rsid w:val="00D11495"/>
    <w:rsid w:val="00D12D28"/>
    <w:rsid w:val="00D326BF"/>
    <w:rsid w:val="00D40111"/>
    <w:rsid w:val="00D50539"/>
    <w:rsid w:val="00D515A1"/>
    <w:rsid w:val="00D525D6"/>
    <w:rsid w:val="00D55F51"/>
    <w:rsid w:val="00D63242"/>
    <w:rsid w:val="00D6691D"/>
    <w:rsid w:val="00D73C62"/>
    <w:rsid w:val="00DD69BB"/>
    <w:rsid w:val="00DE7ACE"/>
    <w:rsid w:val="00E42C6E"/>
    <w:rsid w:val="00E74AAC"/>
    <w:rsid w:val="00E96D5C"/>
    <w:rsid w:val="00EF57AA"/>
    <w:rsid w:val="00EF717E"/>
    <w:rsid w:val="00F04E73"/>
    <w:rsid w:val="00F16AEF"/>
    <w:rsid w:val="00F31270"/>
    <w:rsid w:val="00F462D3"/>
    <w:rsid w:val="00F5355B"/>
    <w:rsid w:val="00FA6509"/>
    <w:rsid w:val="00FC0B8D"/>
    <w:rsid w:val="1CAB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D5E703F"/>
  <w15:docId w15:val="{6E11DA83-BC31-40B6-B815-43CE5659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2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2B4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2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2B41"/>
    <w:rPr>
      <w:kern w:val="2"/>
      <w:sz w:val="18"/>
      <w:szCs w:val="18"/>
    </w:rPr>
  </w:style>
  <w:style w:type="table" w:styleId="1-1">
    <w:name w:val="Grid Table 1 Light Accent 1"/>
    <w:basedOn w:val="a1"/>
    <w:uiPriority w:val="46"/>
    <w:rsid w:val="00B32B4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4920;&#26684;&#31616;&#21382;BG0003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表格简历BG0003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学生账号</cp:lastModifiedBy>
  <cp:revision>4</cp:revision>
  <dcterms:created xsi:type="dcterms:W3CDTF">2017-06-12T06:25:00Z</dcterms:created>
  <dcterms:modified xsi:type="dcterms:W3CDTF">2018-08-29T05:37:00Z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