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lang/>
        </w:rPr>
      </w:pPr>
      <w:r>
        <w:rPr>
          <w:lang/>
        </w:rPr>
        <w:t xml:space="preserve"> </w: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135255</wp:posOffset>
                </wp:positionV>
                <wp:extent cx="4004945" cy="539750"/>
                <wp:effectExtent l="0" t="0" r="0" b="0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94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>陈初见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应聘岗位：客服经历 / 客服主管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6.65pt;margin-top:10.65pt;height:42.5pt;width:315.35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60" w:lineRule="exact"/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4"/>
                          <w:szCs w:val="44"/>
                        </w:rPr>
                        <w:t>陈初见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6"/>
                          <w:szCs w:val="4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应聘岗位：客服经历 / 客服主管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151130</wp:posOffset>
                </wp:positionV>
                <wp:extent cx="5003800" cy="431800"/>
                <wp:effectExtent l="0" t="0" r="82550" b="82550"/>
                <wp:wrapNone/>
                <wp:docPr id="6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431800"/>
                        </a:xfrm>
                        <a:prstGeom prst="rect">
                          <a:avLst/>
                        </a:prstGeom>
                        <a:solidFill>
                          <a:srgbClr val="2182A5"/>
                        </a:solidFill>
                        <a:ln w="15875">
                          <a:noFill/>
                        </a:ln>
                        <a:effectLst>
                          <a:outerShdw dist="107763" dir="2699999" algn="ctr" rotWithShape="0">
                            <a:srgbClr val="144E63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40.5pt;margin-top:11.9pt;height:34pt;width:394pt;z-index:-251653120;mso-width-relative:page;mso-height-relative:page;" fillcolor="#2182A5" filled="t" stroked="f" coordsize="21600,21600" o:gfxdata="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b3Ffs2QAAAAgBAAAPAAAAAAAAAAEAIAAAACIAAABkcnMvZG93bnJldi54bWxQSwECFAAU&#10;AAAACACHTuJAtLlBbPABAAC9AwAADgAAAAAAAAABACAAAAAoAQAAZHJzL2Uyb0RvYy54bWxQSwUG&#10;AAAAAAYABgBZAQAAigUAAAAA&#10;">
                <v:fill on="t" focussize="0,0"/>
                <v:stroke on="f" weight="1.25pt"/>
                <v:imagedata o:title=""/>
                <o:lock v:ext="edit" aspectratio="f"/>
                <v:shadow on="t" color="#144E63" offset="6pt,6pt" origin="0f,0f" matrix="65536f,0f,0f,65536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5929630</wp:posOffset>
            </wp:positionH>
            <wp:positionV relativeFrom="paragraph">
              <wp:posOffset>66040</wp:posOffset>
            </wp:positionV>
            <wp:extent cx="1080135" cy="1403350"/>
            <wp:effectExtent l="0" t="0" r="5715" b="6350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03350"/>
                    </a:xfrm>
                    <a:prstGeom prst="rect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711200</wp:posOffset>
                </wp:positionV>
                <wp:extent cx="5039995" cy="0"/>
                <wp:effectExtent l="0" t="0" r="0" b="0"/>
                <wp:wrapNone/>
                <wp:docPr id="8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182A5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5" o:spid="_x0000_s1026" o:spt="32" type="#_x0000_t32" style="position:absolute;left:0pt;margin-left:40.5pt;margin-top:56pt;height:0pt;width:396.85pt;z-index:251665408;mso-width-relative:page;mso-height-relative:page;" filled="f" stroked="t" coordsize="21600,21600" o:gfxdata="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wPQVzWAAAACgEAAA8A&#10;AAAAAAAAAQAgAAAAIgAAAGRycy9kb3ducmV2LnhtbFBLAQIUABQAAAAIAIdO4kB+bZBc4AEAAJkD&#10;AAAOAAAAAAAAAAEAIAAAACUBAABkcnMvZTJvRG9jLnhtbFBLBQYAAAAABgAGAFkBAAB3BQAAAAA=&#10;">
                <v:fill on="f" focussize="0,0"/>
                <v:stroke weight="1.25pt" color="#2182A5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89535</wp:posOffset>
                </wp:positionV>
                <wp:extent cx="2626995" cy="1043940"/>
                <wp:effectExtent l="0" t="0" r="0" b="0"/>
                <wp:wrapNone/>
                <wp:docPr id="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联系电话：138-0000-0000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电子邮箱：123456789@qq.com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5.4pt;margin-top:7.05pt;height:82.2pt;width:206.85pt;z-index:25165824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85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联系电话：138-0000-0000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电子邮箱：123456789@qq.com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91440</wp:posOffset>
                </wp:positionV>
                <wp:extent cx="1969770" cy="1038860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103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：中共党员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家庭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河南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郑州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江苏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苏州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9.15pt;margin-top:7.2pt;height:81.8pt;width:155.1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：中共党员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家庭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河南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郑州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江苏</w:t>
                      </w:r>
                      <w:r>
                        <w:rPr>
                          <w:rFonts w:ascii="微软雅黑" w:hAnsi="微软雅黑" w:eastAsia="微软雅黑"/>
                          <w:color w:val="0D0D0D"/>
                          <w:kern w:val="24"/>
                          <w:sz w:val="21"/>
                          <w:szCs w:val="21"/>
                        </w:rPr>
                        <w:t>苏州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1025525</wp:posOffset>
                </wp:positionV>
                <wp:extent cx="5039995" cy="0"/>
                <wp:effectExtent l="0" t="13970" r="8255" b="24130"/>
                <wp:wrapNone/>
                <wp:docPr id="9" name="自选图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2182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6" o:spid="_x0000_s1026" o:spt="32" type="#_x0000_t32" style="position:absolute;left:0pt;margin-left:40.5pt;margin-top:80.75pt;height:0pt;width:396.85pt;z-index:251666432;mso-width-relative:page;mso-height-relative:page;" filled="f" stroked="t" coordsize="21600,21600" o:gfxdata="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qnmBHWAAAACgEAAA8A&#10;AAAAAAAAAQAgAAAAIgAAAGRycy9kb3ducmV2LnhtbFBLAQIUABQAAAAIAIdO4kCOl1934AEAAJgD&#10;AAAOAAAAAAAAAAEAIAAAACUBAABkcnMvZTJvRG9jLnhtbFBLBQYAAAAABgAGAFkBAAB3BQAAAAA=&#10;">
                <v:fill on="f" focussize="0,0"/>
                <v:stroke weight="2.25pt" color="#2182A5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432435</wp:posOffset>
                </wp:positionV>
                <wp:extent cx="5039995" cy="0"/>
                <wp:effectExtent l="0" t="0" r="0" b="0"/>
                <wp:wrapNone/>
                <wp:docPr id="7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182A5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4" o:spid="_x0000_s1026" o:spt="32" type="#_x0000_t32" style="position:absolute;left:0pt;margin-left:40.5pt;margin-top:34.05pt;height:0pt;width:396.85pt;z-index:251664384;mso-width-relative:page;mso-height-relative:page;" filled="f" stroked="t" coordsize="21600,21600" o:gfxdata="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QQCAtUAAAAIAQAA&#10;DwAAAAAAAAABACAAAAAiAAAAZHJzL2Rvd25yZXYueG1sUEsBAhQAFAAAAAgAh07iQEDRr3bjAQAA&#10;mQMAAA4AAAAAAAAAAQAgAAAAJAEAAGRycy9lMm9Eb2MueG1sUEsFBgAAAAAGAAYAWQEAAHkFAAAA&#10;AA==&#10;">
                <v:fill on="f" focussize="0,0"/>
                <v:stroke weight="1.25pt" color="#2182A5" joinstyle="round" dashstyle="1 1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bookmarkStart w:id="0" w:name="_GoBack"/>
      <w:bookmarkEnd w:id="0"/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60325</wp:posOffset>
                </wp:positionV>
                <wp:extent cx="917575" cy="338455"/>
                <wp:effectExtent l="0" t="0" r="0" b="0"/>
                <wp:wrapNone/>
                <wp:docPr id="3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55.3pt;margin-top:4.75pt;height:26.65pt;width:72.25pt;rotation:11796480f;z-index:251660288;v-text-anchor:middle;mso-width-relative:page;mso-height-relative:page;" filled="f" stroked="f" coordsize="21600,21600" o:gfxdata="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odYbLZAAAACAEAAA8AAAAAAAAAAQAgAAAAIgAAAGRycy9kb3ducmV2Lnht&#10;bFBLAQIUABQAAAAIAIdO4kD8nDb3vwEAAD8DAAAOAAAAAAAAAAEAIAAAACgBAABkcnMvZTJvRG9j&#10;LnhtbFBLBQYAAAAABgAGAFkBAABZ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83185</wp:posOffset>
                </wp:positionV>
                <wp:extent cx="1332230" cy="360045"/>
                <wp:effectExtent l="0" t="32385" r="1270" b="7620"/>
                <wp:wrapNone/>
                <wp:docPr id="2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360045"/>
                          <a:chOff x="0" y="0"/>
                          <a:chExt cx="1897039" cy="605513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0" y="18659"/>
                            <a:ext cx="1897039" cy="586854"/>
                          </a:xfrm>
                          <a:prstGeom prst="rect">
                            <a:avLst/>
                          </a:prstGeom>
                          <a:solidFill>
                            <a:srgbClr val="2182A5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9" name="矩形 4"/>
                        <wps:cNvSpPr/>
                        <wps:spPr>
                          <a:xfrm rot="-180000">
                            <a:off x="54253" y="0"/>
                            <a:ext cx="1764119" cy="484838"/>
                          </a:xfrm>
                          <a:prstGeom prst="rect">
                            <a:avLst/>
                          </a:prstGeom>
                          <a:solidFill>
                            <a:srgbClr val="2182A5"/>
                          </a:solidFill>
                          <a:ln w="12700">
                            <a:noFill/>
                          </a:ln>
                          <a:effectLst>
                            <a:outerShdw dist="38100" dir="2699999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4.75pt;margin-top:6.55pt;height:28.35pt;width:104.9pt;z-index:-251640832;mso-width-relative:page;mso-height-relative:page;" coordsize="1897039,605513" o:gfxdata="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n699TNkAAAAIAQAADwAAAAAAAAABACAAAAAiAAAAZHJzL2Rvd25yZXYu&#10;eG1sUEsBAhQAFAAAAAgAh07iQJ4UoHelAgAAygYAAA4AAAAAAAAAAQAgAAAAKAEAAGRycy9lMm9E&#10;b2MueG1sUEsFBgAAAAAGAAYAWQEAAD8GAAAAAA==&#10;">
                <o:lock v:ext="edit" aspectratio="f"/>
                <v:rect id="矩形 2" o:spid="_x0000_s1026" o:spt="1" style="position:absolute;left:0;top:18659;height:586854;width:1897039;v-text-anchor:middle;" fillcolor="#2182A5" filled="t" stroked="f" coordsize="21600,21600" o:gfxdata="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Dy3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  <v:rect id="矩形 4" o:spid="_x0000_s1026" o:spt="1" style="position:absolute;left:54253;top:0;height:484838;width:1764119;rotation:-196608f;v-text-anchor:middle;" fillcolor="#2182A5" filled="t" stroked="f" coordsize="21600,21600" o:gfxdata="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4e3b7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146050</wp:posOffset>
                </wp:positionV>
                <wp:extent cx="6911975" cy="1440180"/>
                <wp:effectExtent l="0" t="0" r="0" b="0"/>
                <wp:wrapNone/>
                <wp:docPr id="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10年客户服务相关工作经验，有从0到1的呼叫中心和在线客服运营体系搭建经验，对涉及服务方面的平台建设、流程管理、指标管理、质量管理都能得心应手。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具备较强的产品分析能力和用户心理分析能力，对产品有自己的看法，能根据数据去定期去优化客服话术以及相关运营策略，全面提升各项工作指标。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具备丰富的团队管理经验（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0人左右团队），有较强人员的调配和组织管理能力，能够迅速满足项目对客服团队的需求。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6.5pt;margin-top:11.5pt;height:113.4pt;width:544.25pt;z-index:251659264;mso-width-relative:page;mso-height-relative:page;" filled="f" stroked="f" coordsize="21600,21600" o:gfxdata="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3oF3rdcAAAAKAQAADwAAAAAAAAAB&#10;ACAAAAAiAAAAZHJzL2Rvd25yZXYueG1sUEsBAhQAFAAAAAgAh07iQI/EjJS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10年客户服务相关工作经验，有从0到1的呼叫中心和在线客服运营体系搭建经验，对涉及服务方面的平台建设、流程管理、指标管理、质量管理都能得心应手。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具备较强的产品分析能力和用户心理分析能力，对产品有自己的看法，能根据数据去定期去优化客服话术以及相关运营策略，全面提升各项工作指标。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具备丰富的团队管理经验（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0人左右团队），有较强人员的调配和组织管理能力，能够迅速满足项目对客服团队的需求。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rFonts w:hint="eastAsia"/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128270</wp:posOffset>
                </wp:positionV>
                <wp:extent cx="1332230" cy="360045"/>
                <wp:effectExtent l="0" t="32385" r="1270" b="7620"/>
                <wp:wrapNone/>
                <wp:docPr id="2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360045"/>
                          <a:chOff x="0" y="0"/>
                          <a:chExt cx="1897039" cy="605513"/>
                        </a:xfrm>
                      </wpg:grpSpPr>
                      <wps:wsp>
                        <wps:cNvPr id="21" name="矩形 2"/>
                        <wps:cNvSpPr/>
                        <wps:spPr>
                          <a:xfrm>
                            <a:off x="0" y="18659"/>
                            <a:ext cx="1897039" cy="586854"/>
                          </a:xfrm>
                          <a:prstGeom prst="rect">
                            <a:avLst/>
                          </a:prstGeom>
                          <a:solidFill>
                            <a:srgbClr val="2182A5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2" name="矩形 4"/>
                        <wps:cNvSpPr/>
                        <wps:spPr>
                          <a:xfrm rot="-180000">
                            <a:off x="54253" y="0"/>
                            <a:ext cx="1764119" cy="484838"/>
                          </a:xfrm>
                          <a:prstGeom prst="rect">
                            <a:avLst/>
                          </a:prstGeom>
                          <a:solidFill>
                            <a:srgbClr val="2182A5"/>
                          </a:solidFill>
                          <a:ln w="12700">
                            <a:noFill/>
                          </a:ln>
                          <a:effectLst>
                            <a:outerShdw dist="38100" dir="2699999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4.75pt;margin-top:10.1pt;height:28.35pt;width:104.9pt;z-index:-251639808;mso-width-relative:page;mso-height-relative:page;" coordsize="1897039,605513" o:gfxdata="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GYswvZAAAACAEAAA8AAAAAAAAAAQAgAAAAIgAAAGRycy9kb3ducmV2Lnht&#10;bFBLAQIUABQAAAAIAIdO4kDiacTZowIAAMoGAAAOAAAAAAAAAAEAIAAAACgBAABkcnMvZTJvRG9j&#10;LnhtbFBLBQYAAAAABgAGAFkBAAA9BgAAAAA=&#10;">
                <o:lock v:ext="edit" aspectratio="f"/>
                <v:rect id="矩形 2" o:spid="_x0000_s1026" o:spt="1" style="position:absolute;left:0;top:18659;height:586854;width:1897039;v-text-anchor:middle;" fillcolor="#2182A5" filled="t" stroked="f" coordsize="21600,21600" o:gfxdata="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Wo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rect>
                <v:rect id="矩形 4" o:spid="_x0000_s1026" o:spt="1" style="position:absolute;left:54253;top:0;height:484838;width:1764119;rotation:-196608f;v-text-anchor:middle;" fillcolor="#2182A5" filled="t" stroked="f" coordsize="21600,21600" o:gfxdata="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T++j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116205</wp:posOffset>
                </wp:positionV>
                <wp:extent cx="917575" cy="338455"/>
                <wp:effectExtent l="0" t="0" r="0" b="0"/>
                <wp:wrapNone/>
                <wp:docPr id="10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55.3pt;margin-top:9.15pt;height:26.65pt;width:72.25pt;rotation:11796480f;z-index:251667456;v-text-anchor:middle;mso-width-relative:page;mso-height-relative:page;" filled="f" stroked="f" coordsize="21600,21600" o:gfxdata="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ffx1E2wAAAAkBAAAPAAAAAAAAAAEAIAAAACIAAABkcnMvZG93bnJldi54&#10;bWxQSwECFAAUAAAACACHTuJAVWEEJb4BAABAAwAADgAAAAAAAAABACAAAAAqAQAAZHJzL2Uyb0Rv&#10;Yy54bWxQSwUGAAAAAAYABgBZAQAAW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81915</wp:posOffset>
                </wp:positionV>
                <wp:extent cx="6910705" cy="3761740"/>
                <wp:effectExtent l="0" t="0" r="0" b="0"/>
                <wp:wrapNone/>
                <wp:docPr id="1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firstLine="40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苏州云开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客服经理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客服话术：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根据业务与服务对象制定多类型的答疑、促成等多种沟通话术，并定期根据当前话术的结果和业务变动进行调整，不断提高销售出单率和复购率。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培训体系：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全面负责客服团队的培训工作，培训内容包括：客服的服务基础、新产品知识和业务介绍、沟通技巧等，每周或每月针对工作中发现的问题进行专题培训，不断提升客服团队的工作能力。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团队管理：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制定基于客户体验和需求的岗位角色配置、服务方式、工作标准、响应时效、KPI考核制度，并通过团队文化和知识体系建设，搭建培养人才梯队，降低流失率。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82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0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2016.11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北京乔布汽车销售有限公司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客服主管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活动策划：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制定客户关系管理与营销方案，策划实施客户增值服务，如高端客户1对1专属高级技师顾问、省际绿色通道服务、会员24h救援服务等，提升高价值客户的感知和利润，VIP优质客户转介绍率70%+。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工作优化：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定期分析和管理车主数据，并结合日常客户反馈，优化改善服务流程，落实内部管理系统，确定投诉处理责任部门，全面提升服务效率和客户满意度（达成丰田年度指标96%），降低流失率。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工作业绩：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连续2年荣获全国100家经销商客户满意度TOP 10名次，实现服务水平、服务质量和服务效率的跃升。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82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0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>2009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>~2012.06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>合肥3w信息科技有限公司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82A5"/>
                                <w:sz w:val="21"/>
                              </w:rPr>
                              <w:t>客服专员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6.5pt;margin-top:6.45pt;height:296.2pt;width:544.15pt;z-index:251672576;mso-width-relative:page;mso-height-relative:page;" filled="f" stroked="f" coordsize="21600,21600" o:gfxdata="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NHiqNoAAAAKAQAADwAAAAAA&#10;AAABACAAAAAiAAAAZHJzL2Rvd25yZXYueG1sUEsBAhQAFAAAAAgAh07iQAcA9tyfAQAAHg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firstLine="403"/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~至今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苏州云开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客服经理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客服话术：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根据业务与服务对象制定多类型的答疑、促成等多种沟通话术，并定期根据当前话术的结果和业务变动进行调整，不断提高销售出单率和复购率。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培训体系：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全面负责客服团队的培训工作，培训内容包括：客服的服务基础、新产品知识和业务介绍、沟通技巧等，每周或每月针对工作中发现的问题进行专题培训，不断提升客服团队的工作能力。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团队管理：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制定基于客户体验和需求的岗位角色配置、服务方式、工作标准、响应时效、KPI考核制度，并通过团队文化和知识体系建设，搭建培养人才梯队，降低流失率。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823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03"/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2016.11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北京乔布汽车销售有限公司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客服主管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活动策划：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制定客户关系管理与营销方案，策划实施客户增值服务，如高端客户1对1专属高级技师顾问、省际绿色通道服务、会员24h救援服务等，提升高价值客户的感知和利润，VIP优质客户转介绍率70%+。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工作优化：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定期分析和管理车主数据，并结合日常客户反馈，优化改善服务流程，落实内部管理系统，确定投诉处理责任部门，全面提升服务效率和客户满意度（达成丰田年度指标96%），降低流失率。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工作业绩：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连续2年荣获全国100家经销商客户满意度TOP 10名次，实现服务水平、服务质量和服务效率的跃升。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823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03"/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>2009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82A5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>~2012.06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82A5"/>
                          <w:sz w:val="21"/>
                        </w:rPr>
                        <w:t>合肥3w信息科技有限公司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182A5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82A5"/>
                          <w:sz w:val="21"/>
                        </w:rPr>
                        <w:t>客服专员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110490</wp:posOffset>
                </wp:positionV>
                <wp:extent cx="1332230" cy="360045"/>
                <wp:effectExtent l="0" t="32385" r="1270" b="7620"/>
                <wp:wrapNone/>
                <wp:docPr id="2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360045"/>
                          <a:chOff x="0" y="0"/>
                          <a:chExt cx="1897039" cy="605513"/>
                        </a:xfrm>
                      </wpg:grpSpPr>
                      <wps:wsp>
                        <wps:cNvPr id="24" name="矩形 2"/>
                        <wps:cNvSpPr/>
                        <wps:spPr>
                          <a:xfrm>
                            <a:off x="0" y="18659"/>
                            <a:ext cx="1897039" cy="586854"/>
                          </a:xfrm>
                          <a:prstGeom prst="rect">
                            <a:avLst/>
                          </a:prstGeom>
                          <a:solidFill>
                            <a:srgbClr val="2182A5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5" name="矩形 4"/>
                        <wps:cNvSpPr/>
                        <wps:spPr>
                          <a:xfrm rot="-180000">
                            <a:off x="54253" y="0"/>
                            <a:ext cx="1764119" cy="484838"/>
                          </a:xfrm>
                          <a:prstGeom prst="rect">
                            <a:avLst/>
                          </a:prstGeom>
                          <a:solidFill>
                            <a:srgbClr val="2182A5"/>
                          </a:solidFill>
                          <a:ln w="12700">
                            <a:noFill/>
                          </a:ln>
                          <a:effectLst>
                            <a:outerShdw dist="38100" dir="2699999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4.75pt;margin-top:8.7pt;height:28.35pt;width:104.9pt;z-index:-251638784;mso-width-relative:page;mso-height-relative:page;" coordsize="1897039,605513" o:gfxdata="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xtxnjaAAAACAEAAA8AAAAAAAAAAQAgAAAAIgAAAGRycy9kb3ducmV2Lnht&#10;bFBLAQIUABQAAAAIAIdO4kDg89NmogIAAMoGAAAOAAAAAAAAAAEAIAAAACkBAABkcnMvZTJvRG9j&#10;LnhtbFBLBQYAAAAABgAGAFkBAAA9BgAAAAA=&#10;">
                <o:lock v:ext="edit" aspectratio="f"/>
                <v:rect id="矩形 2" o:spid="_x0000_s1026" o:spt="1" style="position:absolute;left:0;top:18659;height:586854;width:1897039;v-text-anchor:middle;" fillcolor="#2182A5" filled="t" stroked="f" coordsize="21600,21600" o:gfxdata="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Igv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/>
                  <v:imagedata o:title=""/>
                  <o:lock v:ext="edit" aspectratio="f"/>
                </v:rect>
                <v:rect id="矩形 4" o:spid="_x0000_s1026" o:spt="1" style="position:absolute;left:54253;top:0;height:484838;width:1764119;rotation:-196608f;v-text-anchor:middle;" fillcolor="#2182A5" filled="t" stroked="f" coordsize="21600,21600" o:gfxdata="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KZ31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104140</wp:posOffset>
                </wp:positionV>
                <wp:extent cx="917575" cy="338455"/>
                <wp:effectExtent l="0" t="0" r="0" b="0"/>
                <wp:wrapNone/>
                <wp:docPr id="11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55.3pt;margin-top:8.2pt;height:26.65pt;width:72.25pt;rotation:11796480f;z-index:251668480;v-text-anchor:middle;mso-width-relative:page;mso-height-relative:page;" filled="f" stroked="f" coordsize="21600,21600" o:gfxdata="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FoqpdsAAAAJAQAADwAAAAAAAAABACAAAAAiAAAAZHJzL2Rvd25yZXYu&#10;eG1sUEsBAhQAFAAAAAgAh07iQLuUTSS/AQAAQAMAAA4AAAAAAAAAAQAgAAAAKgEAAGRycy9lMm9E&#10;b2MueG1sUEsFBgAAAAAGAAYAWQEAAFs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52705</wp:posOffset>
                </wp:positionV>
                <wp:extent cx="6911975" cy="900430"/>
                <wp:effectExtent l="0" t="0" r="0" b="0"/>
                <wp:wrapNone/>
                <wp:docPr id="1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2005.09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2009.07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安徽大学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市场营销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获奖学金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连续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次获得校二等奖学金，一次获得校一等奖学金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82A5"/>
                                <w:kern w:val="24"/>
                                <w:sz w:val="21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普通话二级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甲等，大学英语四级，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掌握Word、Excel等office办公软件。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5pt;margin-top:4.15pt;height:70.9pt;width:544.25pt;z-index:251673600;mso-width-relative:page;mso-height-relative:page;" filled="f" stroked="f" coordsize="21600,21600" o:gfxdata="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WPnZzWAAAACQEAAA8AAAAAAAAAAQAg&#10;AAAAIgAAAGRycy9kb3ducmV2LnhtbFBLAQIUABQAAAAIAIdO4kBMAP7MngEAABADAAAOAAAAAAAA&#10;AAEAIAAAACU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2005.09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2009.07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安徽大学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市场营销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本科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获奖学金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连续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次获得校二等奖学金，一次获得校一等奖学金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82A5"/>
                          <w:kern w:val="24"/>
                          <w:sz w:val="21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普通话二级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甲等，大学英语四级，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掌握Word、Excel等office办公软件。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rPr>
          <w:lang/>
        </w:rPr>
      </w:pP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5758815</wp:posOffset>
                </wp:positionV>
                <wp:extent cx="6870700" cy="323850"/>
                <wp:effectExtent l="0" t="0" r="6350" b="0"/>
                <wp:wrapNone/>
                <wp:docPr id="14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3238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11" o:spid="_x0000_s1026" o:spt="1" style="position:absolute;left:0pt;margin-left:3.75pt;margin-top:453.45pt;height:25.5pt;width:541pt;z-index:-251644928;mso-width-relative:page;mso-height-relative:page;" fillcolor="#D8D8D8" filled="t" stroked="f" coordsize="21600,21600" o:gfxdata="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DxcD9YAAAAK&#10;AQAADwAAAAAAAAABACAAAAAiAAAAZHJzL2Rvd25yZXYueG1sUEsBAhQAFAAAAAgAh07iQCCJXKGs&#10;AQAALAMAAA4AAAAAAAAAAQAgAAAAJQEAAGRycy9lMm9Eb2MueG1sUEsFBgAAAAAGAAYAWQEAAEMF&#10;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kern w:val="0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5771515</wp:posOffset>
                </wp:positionV>
                <wp:extent cx="917575" cy="338455"/>
                <wp:effectExtent l="0" t="0" r="0" b="0"/>
                <wp:wrapNone/>
                <wp:docPr id="12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9.25pt;margin-top:454.45pt;height:26.65pt;width:72.25pt;rotation:11796480f;z-index:251669504;v-text-anchor:middle;mso-width-relative:page;mso-height-relative:page;" filled="f" stroked="f" coordsize="21600,21600" o:gfxdata="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Popip2wAAAAoBAAAPAAAAAAAAAAEAIAAAACIAAABkcnMvZG93bnJldi54&#10;bWxQSwECFAAUAAAACACHTuJAiYqXJ74BAABAAwAADgAAAAAAAAABACAAAAAqAQAAZHJzL2Uyb0Rv&#10;Yy54bWxQSwUGAAAAAAYABgBZAQAAW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kern w:val="0"/>
          <w:lang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5700395</wp:posOffset>
                </wp:positionV>
                <wp:extent cx="6870700" cy="63500"/>
                <wp:effectExtent l="0" t="0" r="6350" b="12700"/>
                <wp:wrapNone/>
                <wp:docPr id="13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6350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10" o:spid="_x0000_s1026" o:spt="1" style="position:absolute;left:0pt;margin-left:3.75pt;margin-top:448.85pt;height:5pt;width:541pt;z-index:-251645952;mso-width-relative:page;mso-height-relative:page;" fillcolor="#323E4F" filled="t" stroked="f" coordsize="21600,21600" o:gfxdata="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y6VGbX&#10;AAAACgEAAA8AAAAAAAAAAQAgAAAAIgAAAGRycy9kb3ducmV2LnhtbFBLAQIUABQAAAAIAIdO4kBG&#10;BjgcrwEAADYDAAAOAAAAAAAAAAEAIAAAACYBAABkcnMvZTJvRG9jLnhtbFBLBQYAAAAABgAGAFkB&#10;AABH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rFonts w:hint="eastAsia"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2182A5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1">
    <w:nsid w:val="52C16F70"/>
    <w:multiLevelType w:val="multilevel"/>
    <w:tmpl w:val="52C16F70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2182A5"/>
        <w:sz w:val="20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7C5055A1"/>
    <w:multiLevelType w:val="multilevel"/>
    <w:tmpl w:val="7C5055A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182A5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B5688"/>
    <w:rsid w:val="000E49AC"/>
    <w:rsid w:val="00175D95"/>
    <w:rsid w:val="001D16FF"/>
    <w:rsid w:val="00234E75"/>
    <w:rsid w:val="0035571B"/>
    <w:rsid w:val="0037728A"/>
    <w:rsid w:val="003B360C"/>
    <w:rsid w:val="003C5D84"/>
    <w:rsid w:val="00482222"/>
    <w:rsid w:val="005443F3"/>
    <w:rsid w:val="005D365A"/>
    <w:rsid w:val="00763F61"/>
    <w:rsid w:val="007B5659"/>
    <w:rsid w:val="007F4074"/>
    <w:rsid w:val="00863995"/>
    <w:rsid w:val="0086771C"/>
    <w:rsid w:val="00870A56"/>
    <w:rsid w:val="00922CC2"/>
    <w:rsid w:val="00956265"/>
    <w:rsid w:val="00962A54"/>
    <w:rsid w:val="009F6878"/>
    <w:rsid w:val="00A45A08"/>
    <w:rsid w:val="00B05156"/>
    <w:rsid w:val="00B11BCA"/>
    <w:rsid w:val="00C451E7"/>
    <w:rsid w:val="00C8145D"/>
    <w:rsid w:val="00CB0AC5"/>
    <w:rsid w:val="00CC3ACA"/>
    <w:rsid w:val="00CE06B3"/>
    <w:rsid w:val="00D21965"/>
    <w:rsid w:val="00D7323E"/>
    <w:rsid w:val="00D801B3"/>
    <w:rsid w:val="00DB5E10"/>
    <w:rsid w:val="00DB6F70"/>
    <w:rsid w:val="00DC720A"/>
    <w:rsid w:val="00E95B67"/>
    <w:rsid w:val="00FB00C0"/>
    <w:rsid w:val="00FD773A"/>
    <w:rsid w:val="00FF3382"/>
    <w:rsid w:val="07E70649"/>
    <w:rsid w:val="105E4FA7"/>
    <w:rsid w:val="1119221D"/>
    <w:rsid w:val="1BFB5688"/>
    <w:rsid w:val="30213D29"/>
    <w:rsid w:val="4FF0602A"/>
    <w:rsid w:val="6D535020"/>
    <w:rsid w:val="74223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c8053944-34e6-2ff5-5a8c-1cef39b6e318\&#31616;&#21382;&#23458;&#26381;&#20027;&#31649;&#27714;&#32844;&#33539;&#25991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简历客服主管求职范文.wps</Template>
  <Pages>1</Pages>
  <Words>0</Words>
  <Characters>0</Characters>
  <Lines>1</Lines>
  <Paragraphs>1</Paragraphs>
  <TotalTime>4</TotalTime>
  <ScaleCrop>false</ScaleCrop>
  <LinksUpToDate>false</LinksUpToDate>
  <CharactersWithSpaces>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2020-09-14T03:36:00Z</dcterms:created>
  <dc:creator>支宇</dc:creator>
  <cp:lastModifiedBy>支宇</cp:lastModifiedBy>
  <dcterms:modified xsi:type="dcterms:W3CDTF">2020-09-14T03:44:54Z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