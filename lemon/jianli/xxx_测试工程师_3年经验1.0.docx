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25655398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1222375</wp:posOffset>
                </wp:positionV>
                <wp:extent cx="6597650" cy="1289050"/>
                <wp:effectExtent l="0" t="0" r="635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1289050"/>
                          <a:chOff x="8850" y="3648"/>
                          <a:chExt cx="10390" cy="203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8850" y="3660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9160" y="3648"/>
                            <a:ext cx="9548" cy="2031"/>
                            <a:chOff x="2130" y="3648"/>
                            <a:chExt cx="9548" cy="2031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EFA2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130" y="4460"/>
                              <a:ext cx="120" cy="115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D3745"/>
                              </a:fgClr>
                              <a:bgClr>
                                <a:srgbClr val="104254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2356" y="4308"/>
                              <a:ext cx="9322" cy="13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大学计算机专业，从事于web前端开发工作，熟悉html、css、javascript、jquery、vue等，了解微信小程序、bootstrap、element-ui、mint-ui、less以及其他一些第三方插件和库，为人端正友好，工作谨慎认真，积极上进，自学能力良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2376" y="3648"/>
                              <a:ext cx="4391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个人优势/Personal advantage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96.25pt;height:101.5pt;width:519.5pt;z-index:-2038413312;mso-width-relative:page;mso-height-relative:page;" coordorigin="8850,3648" coordsize="10390,2030" o:gfxdata="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IG7atXcAAAADAEAAA8AAAAAAAAAAQAgAAAAIgAAAGRycy9kb3ducmV2LnhtbFBLAQIUABQA&#10;AAAIAIdO4kATtQeYXwQAADURAAAOAAAAAAAAAAEAIAAAACsBAABkcnMvZTJvRG9jLnhtbFBLBQYA&#10;AAAABgAGAFkBAAD8BwAAAAA=&#10;">
                <o:lock v:ext="edit" aspectratio="f"/>
                <v:line id="_x0000_s1026" o:spid="_x0000_s1026" o:spt="20" style="position:absolute;left:8850;top:3660;height:0;width:10390;" filled="f" stroked="t" coordsize="21600,21600" o:gfxdata="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u3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  <v:group id="_x0000_s1026" o:spid="_x0000_s1026" o:spt="203" style="position:absolute;left:9160;top:3648;height:2031;width:9548;" coordorigin="2130,3648" coordsize="9548,2031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130;top:3890;height:430;width:120;v-text-anchor:middle;" fillcolor="#EFA219" filled="t" stroked="f" coordsize="21600,21600" o:gfxdata="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xETY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130;top:4460;height:1150;width:120;v-text-anchor:middle;" fillcolor="#0D3745" filled="t" stroked="f" coordsize="21600,21600" o:gfxdata="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UFhrsAAADb&#10;AAAADwAAAAAAAAABACAAAAAiAAAAZHJzL2Rvd25yZXYueG1sUEsBAhQAFAAAAAgAh07iQDMvBZ47&#10;AAAAOQAAABAAAAAAAAAAAQAgAAAACgEAAGRycy9zaGFwZXhtbC54bWxQSwUGAAAAAAYABgBbAQAA&#10;tAMAAAAA&#10;">
                    <v:fill type="pattern" on="t" color2="#104254" focussize="0,0" r:id="rId4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356;top:4308;height:1371;width:9322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大学计算机专业，从事于web前端开发工作，熟悉html、css、javascript、jquery、vue等，了解微信小程序、bootstrap、element-ui、mint-ui、less以及其他一些第三方插件和库，为人端正友好，工作谨慎认真，积极上进，自学能力良好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76;top:3648;height:672;width:4391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个人优势/Personal advantage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691109376" behindDoc="0" locked="0" layoutInCell="1" allowOverlap="1">
                <wp:simplePos x="0" y="0"/>
                <wp:positionH relativeFrom="column">
                  <wp:posOffset>-1286510</wp:posOffset>
                </wp:positionH>
                <wp:positionV relativeFrom="paragraph">
                  <wp:posOffset>-1043305</wp:posOffset>
                </wp:positionV>
                <wp:extent cx="8648700" cy="11213465"/>
                <wp:effectExtent l="0" t="0" r="0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690" y="1179195"/>
                          <a:ext cx="8648700" cy="1121346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FDFDFD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3pt;margin-top:-82.15pt;height:882.95pt;width:681pt;z-index:-603857920;v-text-anchor:middle;mso-width-relative:page;mso-height-relative:page;" fillcolor="#FDFDFD" filled="t" stroked="f" coordsize="21600,21600" o:gfxdata="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uorsU3AAAAA8BAAAPAAAAAAAA&#10;AAEAIAAAACIAAABkcnMvZG93bnJldi54bWxQSwECFAAUAAAACACHTuJABNRIeYACAADkBAAADgAA&#10;AAAAAAABACAAAAArAQAAZHJzL2Uyb0RvYy54bWxQSwUGAAAAAAYABgBZAQAAHQYAAAAA&#10;">
                <v:fill type="pattern" on="t" color2="#FFFFFF [3212]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2658110</wp:posOffset>
                </wp:positionV>
                <wp:extent cx="6597650" cy="2437130"/>
                <wp:effectExtent l="0" t="4445" r="635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2437130"/>
                          <a:chOff x="8870" y="5720"/>
                          <a:chExt cx="10390" cy="3838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9160" y="5798"/>
                            <a:ext cx="9677" cy="3760"/>
                            <a:chOff x="2130" y="3648"/>
                            <a:chExt cx="9677" cy="3760"/>
                          </a:xfrm>
                        </wpg:grpSpPr>
                        <wps:wsp>
                          <wps:cNvPr id="18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EFA2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2"/>
                          <wps:cNvSpPr/>
                          <wps:spPr>
                            <a:xfrm>
                              <a:off x="2130" y="4460"/>
                              <a:ext cx="130" cy="2828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D3745"/>
                              </a:fgClr>
                              <a:bgClr>
                                <a:srgbClr val="104254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文本框 15"/>
                          <wps:cNvSpPr txBox="1"/>
                          <wps:spPr>
                            <a:xfrm>
                              <a:off x="2356" y="4308"/>
                              <a:ext cx="9451" cy="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工作时间：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2019.11至今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公司名称：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××××软件有限公司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职位名称：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web前端开发就职期间负责web前端开发工作，老项目使用jquery和jquery的相关插件，新项目使用vue配合相关ui框架进行开发，以及微信小程序制作的一些小项目。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0" w:leftChars="0" w:hanging="420" w:firstLine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做的工作有产品推广类页面、一卡通、同城app和淘宝卖家工具等。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20" w:leftChars="0" w:hanging="420" w:firstLine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分别有PC端与移动端，借助photoshop或axures还原效果图，适应不同浏览器和手机屏幕下的正常展示，解决开发过程中出现的各种bug与逻辑、性能问题，与同事沟通了解需求和解决问题。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14"/>
                          <wps:cNvSpPr txBox="1"/>
                          <wps:spPr>
                            <a:xfrm>
                              <a:off x="2376" y="3648"/>
                              <a:ext cx="5902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实习经历/Internship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8870" y="5720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209.3pt;height:191.9pt;width:519.5pt;z-index:251657216;mso-width-relative:page;mso-height-relative:page;" coordorigin="8870,5720" coordsize="10390,3838" o:gfxdata="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ATPp6/dAAAADAEAAA8AAAAAAAAAAQAgAAAAIgAAAGRycy9kb3du&#10;cmV2LnhtbFBLAQIUABQAAAAIAIdO4kDRsUddbQQAADURAAAOAAAAAAAAAAEAIAAAACwBAABkcnMv&#10;ZTJvRG9jLnhtbFBLBQYAAAAABgAGAFkBAAALCAAAAAA=&#10;">
                <o:lock v:ext="edit" aspectratio="f"/>
                <v:group id="_x0000_s1026" o:spid="_x0000_s1026" o:spt="203" style="position:absolute;left:9160;top:5798;height:3760;width:9677;" coordorigin="2130,3648" coordsize="9677,376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" o:spid="_x0000_s1026" o:spt="1" style="position:absolute;left:2130;top:3890;height:430;width:120;v-text-anchor:middle;" fillcolor="#EFA219" filled="t" stroked="f" coordsize="21600,21600" o:gfxdata="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u6/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2" o:spid="_x0000_s1026" o:spt="1" style="position:absolute;left:2130;top:4460;height:2828;width:130;v-text-anchor:middle;" fillcolor="#0D3745" filled="t" stroked="f" coordsize="21600,21600" o:gfxdata="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GX97sAAADb&#10;AAAADwAAAAAAAAABACAAAAAiAAAAZHJzL2Rvd25yZXYueG1sUEsBAhQAFAAAAAgAh07iQDMvBZ47&#10;AAAAOQAAABAAAAAAAAAAAQAgAAAACgEAAGRycy9zaGFwZXhtbC54bWxQSwUGAAAAAAYABgBbAQAA&#10;tAMAAAAA&#10;">
                    <v:fill type="pattern" on="t" color2="#104254" focussize="0,0" r:id="rId4"/>
                    <v:stroke on="f" weight="1pt" miterlimit="8" joinstyle="miter"/>
                    <v:imagedata o:title=""/>
                    <o:lock v:ext="edit" aspectratio="f"/>
                  </v:rect>
                  <v:shape id="文本框 15" o:spid="_x0000_s1026" o:spt="202" type="#_x0000_t202" style="position:absolute;left:2356;top:4308;height:3100;width:9451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工作时间：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2019.11至今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公司名称：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××××软件有限公司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职位名称：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web前端开发就职期间负责web前端开发工作，老项目使用jquery和jquery的相关插件，新项目使用vue配合相关ui框架进行开发，以及微信小程序制作的一些小项目。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0" w:leftChars="0" w:hanging="420" w:firstLine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做的工作有产品推广类页面、一卡通、同城app和淘宝卖家工具等。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20" w:leftChars="0" w:hanging="420" w:firstLine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分别有PC端与移动端，借助photoshop或axures还原效果图，适应不同浏览器和手机屏幕下的正常展示，解决开发过程中出现的各种bug与逻辑、性能问题，与同事沟通了解需求和解决问题。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14" o:spid="_x0000_s1026" o:spt="202" type="#_x0000_t202" style="position:absolute;left:2376;top:3648;height:672;width:5902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实习经历/Internship experience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70;top:5720;height:0;width:10390;" filled="f" stroked="t" coordsize="21600,21600" o:gfxdata="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17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628108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9474835</wp:posOffset>
                </wp:positionV>
                <wp:extent cx="6431915" cy="298450"/>
                <wp:effectExtent l="0" t="0" r="6985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915" cy="298450"/>
                        </a:xfrm>
                        <a:prstGeom prst="rect">
                          <a:avLst/>
                        </a:prstGeom>
                        <a:solidFill>
                          <a:srgbClr val="EFA2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65pt;margin-top:746.05pt;height:23.5pt;width:506.45pt;z-index:-318686208;v-text-anchor:middle;mso-width-relative:page;mso-height-relative:page;" fillcolor="#EFA219" filled="t" stroked="f" coordsize="21600,21600" o:gfxdata="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T0FdtsAAAAOAQAADwAAAAAAAAABACAAAAAiAAAAZHJzL2Rvd25yZXYueG1sUEsBAhQAFAAAAAgA&#10;h07iQF5dI4lbAgAAig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1451776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9474835</wp:posOffset>
                </wp:positionV>
                <wp:extent cx="6431915" cy="298450"/>
                <wp:effectExtent l="0" t="0" r="6985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915" cy="2984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D3745"/>
                          </a:fgClr>
                          <a:bgClr>
                            <a:srgbClr val="104254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746.05pt;height:23.5pt;width:506.45pt;z-index:-33515520;v-text-anchor:middle;mso-width-relative:page;mso-height-relative:page;" fillcolor="#0D3745" filled="t" stroked="f" coordsize="21600,21600" o:gfxdata="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GRuczdAAAADgEAAA8AAAAAAAAAAQAg&#10;AAAAIgAAAGRycy9kb3ducmV2LnhtbFBLAQIUABQAAAAIAIdO4kCjnVgdewIAANcEAAAOAAAAAAAA&#10;AAEAIAAAACwBAABkcnMvZTJvRG9jLnhtbFBLBQYAAAAABgAGAFkBAAAZBgAAAAA=&#10;">
                <v:fill type="pattern" on="t" color2="#104254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1607808" behindDoc="0" locked="0" layoutInCell="1" allowOverlap="1">
                <wp:simplePos x="0" y="0"/>
                <wp:positionH relativeFrom="column">
                  <wp:posOffset>-2169795</wp:posOffset>
                </wp:positionH>
                <wp:positionV relativeFrom="paragraph">
                  <wp:posOffset>-916305</wp:posOffset>
                </wp:positionV>
                <wp:extent cx="7289800" cy="298450"/>
                <wp:effectExtent l="0" t="0" r="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298450"/>
                        </a:xfrm>
                        <a:prstGeom prst="rect">
                          <a:avLst/>
                        </a:prstGeom>
                        <a:solidFill>
                          <a:srgbClr val="EFA2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0.85pt;margin-top:-72.15pt;height:23.5pt;width:574pt;z-index:-1943359488;v-text-anchor:middle;mso-width-relative:page;mso-height-relative:page;" fillcolor="#EFA219" filled="t" stroked="f" coordsize="21600,21600" o:gfxdata="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4I8x9&#10;2gAAAA0BAAAPAAAAAAAAAAEAIAAAACIAAABkcnMvZG93bnJldi54bWxQSwECFAAUAAAACACHTuJA&#10;b6cPS1gCAACK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1452800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-916305</wp:posOffset>
                </wp:positionV>
                <wp:extent cx="1466850" cy="298450"/>
                <wp:effectExtent l="0" t="0" r="635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D3745"/>
                          </a:fgClr>
                          <a:bgClr>
                            <a:srgbClr val="104254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9.65pt;margin-top:-72.15pt;height:23.5pt;width:115.5pt;z-index:-33514496;v-text-anchor:middle;mso-width-relative:page;mso-height-relative:page;" fillcolor="#0D3745" filled="t" stroked="f" coordsize="21600,21600" o:gfxdata="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1aH0XaAAAADQEAAA8AAAAAAAAAAQAgAAAAIgAA&#10;AGRycy9kb3ducmV2LnhtbFBLAQIUABQAAAAIAIdO4kA13AmUeAIAANcEAAAOAAAAAAAAAAEAIAAA&#10;ACkBAABkcnMvZTJvRG9jLnhtbFBLBQYAAAAABgAGAFkBAAATBgAAAAA=&#10;">
                <v:fill type="pattern" on="t" color2="#104254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353695</wp:posOffset>
                </wp:positionV>
                <wp:extent cx="76200" cy="730250"/>
                <wp:effectExtent l="0" t="0" r="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005" y="1268095"/>
                          <a:ext cx="76200" cy="73025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D3745"/>
                          </a:fgClr>
                          <a:bgClr>
                            <a:srgbClr val="104254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5pt;margin-top:27.85pt;height:57.5pt;width:6pt;z-index:251659264;v-text-anchor:middle;mso-width-relative:page;mso-height-relative:page;" fillcolor="#0D3745" filled="t" stroked="f" coordsize="21600,21600" o:gfxdata="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udjDPYAAAACgEAAA8AAAAAAAAA&#10;AQAgAAAAIgAAAGRycy9kb3ducmV2LnhtbFBLAQIUABQAAAAIAIdO4kAj/5lYgwIAAN4EAAAOAAAA&#10;AAAAAAEAIAAAACcBAABkcnMvZTJvRG9jLnhtbFBLBQYAAAAABgAGAFkBAAAcBgAAAAA=&#10;">
                <v:fill type="pattern" on="t" color2="#104254" focussize="0,0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1625856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283210</wp:posOffset>
                </wp:positionV>
                <wp:extent cx="4382135" cy="8585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13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98年3月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广东深圳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88-××××-1234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"mailto:8888@163.com"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××××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22.3pt;height:67.6pt;width:345.05pt;z-index:1301625856;mso-width-relative:page;mso-height-relative:page;" filled="f" stroked="f" coordsize="21600,21600" o:gfxdata="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5DSx2wAAAAoBAAAPAAAAAAAAAAEAIAAAACIAAABkcnMvZG93bnJldi54bWxQSwECFAAUAAAACACH&#10;TuJAiyc84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98年3月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广东深圳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88-××××-1234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"mailto:8888@163.com"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××××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-230505</wp:posOffset>
                </wp:positionV>
                <wp:extent cx="76200" cy="4445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005" y="652145"/>
                          <a:ext cx="76200" cy="444500"/>
                        </a:xfrm>
                        <a:prstGeom prst="rect">
                          <a:avLst/>
                        </a:prstGeom>
                        <a:solidFill>
                          <a:srgbClr val="EFA2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5pt;margin-top:-18.15pt;height:35pt;width:6pt;z-index:251658240;v-text-anchor:middle;mso-width-relative:page;mso-height-relative:page;" fillcolor="#EFA219" filled="t" stroked="f" coordsize="21600,21600" o:gfxdata="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zSx1nXAAAACgEAAA8AAAAAAAAAAQAgAAAAIgAAAGRycy9kb3ducmV2LnhtbFBLAQIUABQAAAAI&#10;AIdO4kAu54kuYAIAAJAEAAAOAAAAAAAAAAEAIAAAACY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-370840</wp:posOffset>
                </wp:positionV>
                <wp:extent cx="1428115" cy="6610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徐晓梅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-29.2pt;height:52.05pt;width:112.45pt;z-index:251659264;mso-width-relative:page;mso-height-relative:page;" filled="f" stroked="f" coordsize="21600,21600" o:gfxdata="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19APja&#10;AAAACgEAAA8AAAAAAAAAAQAgAAAAIgAAAGRycy9kb3ducmV2LnhtbFBLAQIUABQAAAAIAIdO4kDX&#10;G/86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徐晓梅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159449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-212090</wp:posOffset>
                </wp:positionV>
                <wp:extent cx="2775585" cy="4267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求职意向：web前端开发工程师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-16.7pt;height:33.6pt;width:218.55pt;z-index:-1943372800;mso-width-relative:page;mso-height-relative:page;" filled="f" stroked="f" coordsize="21600,21600" o:gfxdata="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kk&#10;Nn7bAAAACgEAAA8AAAAAAAAAAQAgAAAAIgAAAGRycy9kb3ducmV2LnhtbFBLAQIUABQAAAAIAIdO&#10;4kBBo6Ec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求职意向：web前端开发工程师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06643609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3478530</wp:posOffset>
                </wp:positionV>
                <wp:extent cx="6597650" cy="2199640"/>
                <wp:effectExtent l="0" t="4445" r="1270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2199640"/>
                          <a:chOff x="1840" y="9170"/>
                          <a:chExt cx="10390" cy="2880"/>
                        </a:xfrm>
                      </wpg:grpSpPr>
                      <wpg:grpSp>
                        <wpg:cNvPr id="2" name="组合 25"/>
                        <wpg:cNvGrpSpPr/>
                        <wpg:grpSpPr>
                          <a:xfrm>
                            <a:off x="2130" y="9228"/>
                            <a:ext cx="9677" cy="2822"/>
                            <a:chOff x="2130" y="3648"/>
                            <a:chExt cx="9677" cy="2822"/>
                          </a:xfrm>
                        </wpg:grpSpPr>
                        <wps:wsp>
                          <wps:cNvPr id="33" name="矩形 11"/>
                          <wps:cNvSpPr/>
                          <wps:spPr>
                            <a:xfrm>
                              <a:off x="2130" y="3890"/>
                              <a:ext cx="120" cy="430"/>
                            </a:xfrm>
                            <a:prstGeom prst="rect">
                              <a:avLst/>
                            </a:prstGeom>
                            <a:solidFill>
                              <a:srgbClr val="EFA2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12"/>
                          <wps:cNvSpPr/>
                          <wps:spPr>
                            <a:xfrm>
                              <a:off x="2130" y="4460"/>
                              <a:ext cx="120" cy="200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D3745"/>
                              </a:fgClr>
                              <a:bgClr>
                                <a:srgbClr val="104254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文本框 15"/>
                          <wps:cNvSpPr txBox="1"/>
                          <wps:spPr>
                            <a:xfrm>
                              <a:off x="2356" y="4308"/>
                              <a:ext cx="9451" cy="21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毕业时间：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2020.07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广东工业大学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专业：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软件工程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成绩（GPA):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3.8/4.0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程序设计语言、软件管理、管理信息系统等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所获荣誉：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连续三年国家奖学金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所获证书：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大学英语CET-4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计算机二级证书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普通话二甲证书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" name="文本框 14"/>
                          <wps:cNvSpPr txBox="1"/>
                          <wps:spPr>
                            <a:xfrm>
                              <a:off x="2376" y="3648"/>
                              <a:ext cx="5902" cy="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教育背景/Educational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直接连接符 24"/>
                        <wps:cNvCnPr/>
                        <wps:spPr>
                          <a:xfrm>
                            <a:off x="1840" y="9170"/>
                            <a:ext cx="1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273.9pt;height:173.2pt;width:519.5pt;z-index:2066436096;mso-width-relative:page;mso-height-relative:page;" coordorigin="1840,9170" coordsize="10390,2880" o:gfxdata="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Jba1xd0A&#10;AAAMAQAADwAAAAAAAAABACAAAAAiAAAAZHJzL2Rvd25yZXYueG1sUEsBAhQAFAAAAAgAh07iQE1N&#10;tbdUBAAAMhEAAA4AAAAAAAAAAQAgAAAALAEAAGRycy9lMm9Eb2MueG1sUEsFBgAAAAAGAAYAWQEA&#10;APIHAAAAAA==&#10;">
                <o:lock v:ext="edit" aspectratio="f"/>
                <v:group id="组合 25" o:spid="_x0000_s1026" o:spt="203" style="position:absolute;left:2130;top:9228;height:2822;width:9677;" coordorigin="2130,3648" coordsize="9677,2822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11" o:spid="_x0000_s1026" o:spt="1" style="position:absolute;left:2130;top:3890;height:430;width:120;v-text-anchor:middle;" fillcolor="#EFA219" filled="t" stroked="f" coordsize="21600,21600" o:gfxdata="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6d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2" o:spid="_x0000_s1026" o:spt="1" style="position:absolute;left:2130;top:4460;height:2009;width:120;v-text-anchor:middle;" fillcolor="#0D3745" filled="t" stroked="f" coordsize="21600,21600" o:gfxdata="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WQJvQAA&#10;ANsAAAAPAAAAAAAAAAEAIAAAACIAAABkcnMvZG93bnJldi54bWxQSwECFAAUAAAACACHTuJAMy8F&#10;njsAAAA5AAAAEAAAAAAAAAABACAAAAAMAQAAZHJzL3NoYXBleG1sLnhtbFBLBQYAAAAABgAGAFsB&#10;AAC2AwAAAAA=&#10;">
                    <v:fill type="pattern" on="t" color2="#104254" focussize="0,0" r:id="rId4"/>
                    <v:stroke on="f" weight="1pt" miterlimit="8" joinstyle="miter"/>
                    <v:imagedata o:title=""/>
                    <o:lock v:ext="edit" aspectratio="f"/>
                  </v:rect>
                  <v:shape id="文本框 15" o:spid="_x0000_s1026" o:spt="202" type="#_x0000_t202" style="position:absolute;left:2356;top:4308;height:2162;width:9451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毕业时间：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2020.07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广东工业大学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专业：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软件工程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成绩（GPA):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3.8/4.0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程序设计语言、软件管理、管理信息系统等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所获荣誉：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连续三年国家奖学金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所获证书：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大学英语CET-4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计算机二级证书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普通话二甲证书</w:t>
                          </w:r>
                        </w:p>
                      </w:txbxContent>
                    </v:textbox>
                  </v:shape>
                  <v:shape id="文本框 14" o:spid="_x0000_s1026" o:spt="202" type="#_x0000_t202" style="position:absolute;left:2376;top:3648;height:672;width:5902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教育背景/Educational background</w:t>
                          </w:r>
                        </w:p>
                      </w:txbxContent>
                    </v:textbox>
                  </v:shape>
                </v:group>
                <v:line id="直接连接符 24" o:spid="_x0000_s1026" o:spt="20" style="position:absolute;left:1840;top:9170;height:0;width:10390;" filled="f" stroked="t" coordsize="21600,21600" o:gfxdata="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UhN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447D8"/>
    <w:multiLevelType w:val="singleLevel"/>
    <w:tmpl w:val="63244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141CA"/>
    <w:rsid w:val="03D141CA"/>
    <w:rsid w:val="09892A1D"/>
    <w:rsid w:val="240B64B6"/>
    <w:rsid w:val="35CB7843"/>
    <w:rsid w:val="35EC3B98"/>
    <w:rsid w:val="48A9569C"/>
    <w:rsid w:val="4DF560ED"/>
    <w:rsid w:val="7AF4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cc18de7c-fa24-3d39-e2d6-297574a6232b\&#24212;&#23626;&#29983;web&#21069;&#31471;&#24320;&#2145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应届生web前端开发简历.docx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2020-09-08T07:58:00Z</dcterms:created>
  <dc:creator>支宇</dc:creator>
  <cp:lastModifiedBy>..</cp:lastModifiedBy>
  <dcterms:modified xsi:type="dcterms:W3CDTF">2020-11-04T07:11:28Z</dcterms:modified>
  <dc:title>应届生web前端开发简历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