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spacing w:line="360" w:lineRule="exact"/>
        <w:rPr>
          <w:rFonts w:ascii="微软雅黑" w:hAnsi="微软雅黑" w:eastAsia="微软雅黑"/>
        </w:rPr>
      </w:pPr>
      <w:bookmarkStart w:id="0" w:name="_GoBack"/>
      <w:bookmarkEnd w:id="0"/>
      <w:r>
        <w:drawing>
          <wp:anchor distT="0" distB="0" distL="114300" distR="114300" simplePos="0" relativeHeight="251649024" behindDoc="0" locked="0" layoutInCell="1" allowOverlap="1">
            <wp:simplePos x="0" y="0"/>
            <wp:positionH relativeFrom="margin">
              <wp:posOffset>5502910</wp:posOffset>
            </wp:positionH>
            <wp:positionV relativeFrom="paragraph">
              <wp:posOffset>-190500</wp:posOffset>
            </wp:positionV>
            <wp:extent cx="1259840" cy="1259840"/>
            <wp:effectExtent l="19050" t="19050" r="16510" b="16510"/>
            <wp:wrapNone/>
            <wp:docPr id="266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ellipse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1447800</wp:posOffset>
                </wp:positionV>
                <wp:extent cx="6614160" cy="326390"/>
                <wp:effectExtent l="0" t="0" r="1587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3874" cy="326390"/>
                          <a:chOff x="0" y="0"/>
                          <a:chExt cx="6613874" cy="326390"/>
                        </a:xfrm>
                      </wpg:grpSpPr>
                      <wps:wsp>
                        <wps:cNvPr id="577" name="文本框 577"/>
                        <wps:cNvSpPr txBox="1"/>
                        <wps:spPr>
                          <a:xfrm>
                            <a:off x="333375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78" name="直接连接符 578"/>
                        <wps:cNvCnPr/>
                        <wps:spPr>
                          <a:xfrm>
                            <a:off x="1285875" y="171450"/>
                            <a:ext cx="53279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288000" cy="201414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114pt;height:25.7pt;width:520.8pt;z-index:251677696;mso-width-relative:page;mso-height-relative:page;" coordsize="6613874,326390" o:gfxdata="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">
                <o:lock v:ext="edit" aspectratio="f"/>
                <v:shape id="_x0000_s1026" o:spid="_x0000_s1026" o:spt="202" type="#_x0000_t202" style="position:absolute;left:333375;top:0;height:326390;width:1151994;" filled="f" stroked="f" coordsize="21600,21600" o:gfxdata="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Y7p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1285875;top:171450;height:0;width:5327999;" filled="f" stroked="t" coordsize="21600,21600" o:gfxdata="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wu9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142" o:spid="_x0000_s1026" o:spt="100" style="position:absolute;left:0;top:85725;height:201414;width:288000;" fillcolor="#4472C4 [3208]" filled="t" stroked="f" coordsize="263,184" o:gfxdata="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ilPb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79239,45974;153307,2189;139072,2189;12045,45974;12045,55826;41612,66773;27376,108369;18615,121505;26281,133546;0,189372;20806,201414;40517,132451;45992,121505;39422,109464;54752,72246;55847,71151;143452,36123;151117,39407;151117,39407;147832,48164;74463,77719;140167,99612;154403,99612;280334,56921;279239,45974;279239,45974;140167,116031;60228,89760;60228,109464;66798,124789;61323,139019;66798,146681;228866,143398;235437,132451;235437,88665;154403,116031;140167,116031;140167,116031;140167,116031;140167,116031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2381250</wp:posOffset>
                </wp:positionV>
                <wp:extent cx="6595110" cy="326390"/>
                <wp:effectExtent l="0" t="0" r="1587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825" cy="326390"/>
                          <a:chOff x="0" y="0"/>
                          <a:chExt cx="6594825" cy="32639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314325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职业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1266825" y="171450"/>
                            <a:ext cx="53280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7150"/>
                            <a:ext cx="216000" cy="20155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187.5pt;height:25.7pt;width:519.3pt;z-index:251680768;mso-width-relative:page;mso-height-relative:page;" coordsize="6594825,326390" o:gfxdata="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">
                <o:lock v:ext="edit" aspectratio="f"/>
                <v:shape id="_x0000_s1026" o:spid="_x0000_s1026" o:spt="202" type="#_x0000_t202" style="position:absolute;left:314325;top:0;height:326390;width:1151994;" filled="f" stroked="f" coordsize="21600,21600" o:gfxdata="UEsDBAoAAAAAAIdO4kAAAAAAAAAAAAAAAAAEAAAAZHJzL1BLAwQUAAAACACHTuJAEF/TI7YAAADa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wK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Bf0yO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职业</w:t>
                        </w:r>
                        <w:r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  <v:line id="_x0000_s1026" o:spid="_x0000_s1026" o:spt="20" style="position:absolute;left:1266825;top:171450;height:0;width:5328000;" filled="f" stroked="t" coordsize="21600,21600" o:gfxdata="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bqhNr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103" o:spid="_x0000_s1026" o:spt="100" style="position:absolute;left:0;top:57150;height:201550;width:216000;" fillcolor="#4472C4 [3208]" filled="t" stroked="f" coordsize="120,112" o:gfxdata="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xCUMrgAAADbAAAA&#10;DwAAAAAAAAABACAAAAAiAAAAZHJzL2Rvd25yZXYueG1sUEsBAhQAFAAAAAgAh07iQDMvBZ47AAAA&#10;OQAAABAAAAAAAAAAAQAgAAAABwEAAGRycy9zaGFwZXhtbC54bWxQSwUGAAAAAAYABgBbAQAAsQMA&#10;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86400,113371;93600,106173;120600,106173;126000,113371;126000,122369;120600,129567;93600,129567;86400,122369;86400,113371;63000,35991;7200,35991;0,46788;0,82779;66600,109772;75600,109772;75600,102574;82800,97175;126000,97175;136800,102574;136800,109772;147600,109772;214200,82779;214200,44988;207000,35991;149400,35991;63000,35991;133200,35991;133200,23394;129600,16195;84600,16195;79200,23394;79200,35991;63000,35991;63000,12596;73800,1799;138600,1799;151200,12596;149400,35991;133200,35991;214200,89977;214200,188953;203400,199750;9000,199750;0,190752;0,89977;77400,120570;77400,129567;86400,140365;126000,140365;136800,129567;136800,120570;214200,89977;214200,89977;214200,8997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4448175</wp:posOffset>
                </wp:positionV>
                <wp:extent cx="6642735" cy="326390"/>
                <wp:effectExtent l="0" t="0" r="2540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449" cy="326390"/>
                          <a:chOff x="0" y="0"/>
                          <a:chExt cx="6642449" cy="326390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361950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实践经验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314450" y="171450"/>
                            <a:ext cx="53279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reeform 1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252000" cy="202401"/>
                          </a:xfrm>
                          <a:custGeom>
                            <a:avLst/>
                            <a:gdLst>
                              <a:gd name="T0" fmla="*/ 113 w 133"/>
                              <a:gd name="T1" fmla="*/ 20 h 107"/>
                              <a:gd name="T2" fmla="*/ 107 w 133"/>
                              <a:gd name="T3" fmla="*/ 13 h 107"/>
                              <a:gd name="T4" fmla="*/ 27 w 133"/>
                              <a:gd name="T5" fmla="*/ 13 h 107"/>
                              <a:gd name="T6" fmla="*/ 20 w 133"/>
                              <a:gd name="T7" fmla="*/ 20 h 107"/>
                              <a:gd name="T8" fmla="*/ 20 w 133"/>
                              <a:gd name="T9" fmla="*/ 26 h 107"/>
                              <a:gd name="T10" fmla="*/ 113 w 133"/>
                              <a:gd name="T11" fmla="*/ 26 h 107"/>
                              <a:gd name="T12" fmla="*/ 113 w 133"/>
                              <a:gd name="T13" fmla="*/ 20 h 107"/>
                              <a:gd name="T14" fmla="*/ 113 w 133"/>
                              <a:gd name="T15" fmla="*/ 20 h 107"/>
                              <a:gd name="T16" fmla="*/ 93 w 133"/>
                              <a:gd name="T17" fmla="*/ 0 h 107"/>
                              <a:gd name="T18" fmla="*/ 40 w 133"/>
                              <a:gd name="T19" fmla="*/ 0 h 107"/>
                              <a:gd name="T20" fmla="*/ 33 w 133"/>
                              <a:gd name="T21" fmla="*/ 6 h 107"/>
                              <a:gd name="T22" fmla="*/ 100 w 133"/>
                              <a:gd name="T23" fmla="*/ 6 h 107"/>
                              <a:gd name="T24" fmla="*/ 93 w 133"/>
                              <a:gd name="T25" fmla="*/ 0 h 107"/>
                              <a:gd name="T26" fmla="*/ 93 w 133"/>
                              <a:gd name="T27" fmla="*/ 0 h 107"/>
                              <a:gd name="T28" fmla="*/ 127 w 133"/>
                              <a:gd name="T29" fmla="*/ 26 h 107"/>
                              <a:gd name="T30" fmla="*/ 123 w 133"/>
                              <a:gd name="T31" fmla="*/ 22 h 107"/>
                              <a:gd name="T32" fmla="*/ 123 w 133"/>
                              <a:gd name="T33" fmla="*/ 33 h 107"/>
                              <a:gd name="T34" fmla="*/ 11 w 133"/>
                              <a:gd name="T35" fmla="*/ 33 h 107"/>
                              <a:gd name="T36" fmla="*/ 11 w 133"/>
                              <a:gd name="T37" fmla="*/ 22 h 107"/>
                              <a:gd name="T38" fmla="*/ 7 w 133"/>
                              <a:gd name="T39" fmla="*/ 26 h 107"/>
                              <a:gd name="T40" fmla="*/ 2 w 133"/>
                              <a:gd name="T41" fmla="*/ 40 h 107"/>
                              <a:gd name="T42" fmla="*/ 12 w 133"/>
                              <a:gd name="T43" fmla="*/ 100 h 107"/>
                              <a:gd name="T44" fmla="*/ 20 w 133"/>
                              <a:gd name="T45" fmla="*/ 107 h 107"/>
                              <a:gd name="T46" fmla="*/ 113 w 133"/>
                              <a:gd name="T47" fmla="*/ 107 h 107"/>
                              <a:gd name="T48" fmla="*/ 122 w 133"/>
                              <a:gd name="T49" fmla="*/ 100 h 107"/>
                              <a:gd name="T50" fmla="*/ 132 w 133"/>
                              <a:gd name="T51" fmla="*/ 40 h 107"/>
                              <a:gd name="T52" fmla="*/ 127 w 133"/>
                              <a:gd name="T53" fmla="*/ 26 h 107"/>
                              <a:gd name="T54" fmla="*/ 127 w 133"/>
                              <a:gd name="T55" fmla="*/ 26 h 107"/>
                              <a:gd name="T56" fmla="*/ 93 w 133"/>
                              <a:gd name="T57" fmla="*/ 62 h 107"/>
                              <a:gd name="T58" fmla="*/ 87 w 133"/>
                              <a:gd name="T59" fmla="*/ 69 h 107"/>
                              <a:gd name="T60" fmla="*/ 47 w 133"/>
                              <a:gd name="T61" fmla="*/ 69 h 107"/>
                              <a:gd name="T62" fmla="*/ 40 w 133"/>
                              <a:gd name="T63" fmla="*/ 62 h 107"/>
                              <a:gd name="T64" fmla="*/ 40 w 133"/>
                              <a:gd name="T65" fmla="*/ 49 h 107"/>
                              <a:gd name="T66" fmla="*/ 49 w 133"/>
                              <a:gd name="T67" fmla="*/ 49 h 107"/>
                              <a:gd name="T68" fmla="*/ 49 w 133"/>
                              <a:gd name="T69" fmla="*/ 60 h 107"/>
                              <a:gd name="T70" fmla="*/ 84 w 133"/>
                              <a:gd name="T71" fmla="*/ 60 h 107"/>
                              <a:gd name="T72" fmla="*/ 84 w 133"/>
                              <a:gd name="T73" fmla="*/ 49 h 107"/>
                              <a:gd name="T74" fmla="*/ 93 w 133"/>
                              <a:gd name="T75" fmla="*/ 49 h 107"/>
                              <a:gd name="T76" fmla="*/ 93 w 133"/>
                              <a:gd name="T77" fmla="*/ 62 h 107"/>
                              <a:gd name="T78" fmla="*/ 93 w 133"/>
                              <a:gd name="T79" fmla="*/ 62 h 107"/>
                              <a:gd name="T80" fmla="*/ 93 w 133"/>
                              <a:gd name="T81" fmla="*/ 62 h 107"/>
                              <a:gd name="T82" fmla="*/ 93 w 133"/>
                              <a:gd name="T83" fmla="*/ 62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33" h="107">
                                <a:moveTo>
                                  <a:pt x="113" y="20"/>
                                </a:moveTo>
                                <a:cubicBezTo>
                                  <a:pt x="113" y="13"/>
                                  <a:pt x="107" y="13"/>
                                  <a:pt x="107" y="13"/>
                                </a:cubicBezTo>
                                <a:cubicBezTo>
                                  <a:pt x="27" y="13"/>
                                  <a:pt x="27" y="13"/>
                                  <a:pt x="27" y="13"/>
                                </a:cubicBezTo>
                                <a:cubicBezTo>
                                  <a:pt x="27" y="13"/>
                                  <a:pt x="20" y="13"/>
                                  <a:pt x="20" y="20"/>
                                </a:cubicBezTo>
                                <a:cubicBezTo>
                                  <a:pt x="20" y="26"/>
                                  <a:pt x="20" y="26"/>
                                  <a:pt x="20" y="26"/>
                                </a:cubicBezTo>
                                <a:cubicBezTo>
                                  <a:pt x="113" y="26"/>
                                  <a:pt x="113" y="26"/>
                                  <a:pt x="113" y="26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ubicBezTo>
                                  <a:pt x="113" y="20"/>
                                  <a:pt x="113" y="20"/>
                                  <a:pt x="113" y="20"/>
                                </a:cubicBezTo>
                                <a:close/>
                                <a:moveTo>
                                  <a:pt x="93" y="0"/>
                                </a:moveTo>
                                <a:cubicBezTo>
                                  <a:pt x="40" y="0"/>
                                  <a:pt x="40" y="0"/>
                                  <a:pt x="40" y="0"/>
                                </a:cubicBezTo>
                                <a:cubicBezTo>
                                  <a:pt x="40" y="0"/>
                                  <a:pt x="33" y="0"/>
                                  <a:pt x="33" y="6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0"/>
                                  <a:pt x="93" y="0"/>
                                  <a:pt x="93" y="0"/>
                                </a:cubicBezTo>
                                <a:cubicBezTo>
                                  <a:pt x="93" y="0"/>
                                  <a:pt x="93" y="0"/>
                                  <a:pt x="93" y="0"/>
                                </a:cubicBezTo>
                                <a:close/>
                                <a:moveTo>
                                  <a:pt x="127" y="26"/>
                                </a:moveTo>
                                <a:cubicBezTo>
                                  <a:pt x="123" y="22"/>
                                  <a:pt x="123" y="22"/>
                                  <a:pt x="123" y="22"/>
                                </a:cubicBezTo>
                                <a:cubicBezTo>
                                  <a:pt x="123" y="33"/>
                                  <a:pt x="123" y="33"/>
                                  <a:pt x="123" y="33"/>
                                </a:cubicBezTo>
                                <a:cubicBezTo>
                                  <a:pt x="11" y="33"/>
                                  <a:pt x="11" y="33"/>
                                  <a:pt x="11" y="33"/>
                                </a:cubicBezTo>
                                <a:cubicBezTo>
                                  <a:pt x="11" y="22"/>
                                  <a:pt x="11" y="22"/>
                                  <a:pt x="11" y="22"/>
                                </a:cubicBezTo>
                                <a:cubicBezTo>
                                  <a:pt x="7" y="26"/>
                                  <a:pt x="7" y="26"/>
                                  <a:pt x="7" y="26"/>
                                </a:cubicBezTo>
                                <a:cubicBezTo>
                                  <a:pt x="3" y="30"/>
                                  <a:pt x="0" y="31"/>
                                  <a:pt x="2" y="40"/>
                                </a:cubicBezTo>
                                <a:cubicBezTo>
                                  <a:pt x="3" y="48"/>
                                  <a:pt x="11" y="94"/>
                                  <a:pt x="12" y="100"/>
                                </a:cubicBezTo>
                                <a:cubicBezTo>
                                  <a:pt x="13" y="107"/>
                                  <a:pt x="20" y="107"/>
                                  <a:pt x="20" y="107"/>
                                </a:cubicBezTo>
                                <a:cubicBezTo>
                                  <a:pt x="113" y="107"/>
                                  <a:pt x="113" y="107"/>
                                  <a:pt x="113" y="107"/>
                                </a:cubicBezTo>
                                <a:cubicBezTo>
                                  <a:pt x="113" y="107"/>
                                  <a:pt x="120" y="107"/>
                                  <a:pt x="122" y="100"/>
                                </a:cubicBezTo>
                                <a:cubicBezTo>
                                  <a:pt x="123" y="94"/>
                                  <a:pt x="130" y="48"/>
                                  <a:pt x="132" y="40"/>
                                </a:cubicBezTo>
                                <a:cubicBezTo>
                                  <a:pt x="133" y="31"/>
                                  <a:pt x="131" y="30"/>
                                  <a:pt x="127" y="26"/>
                                </a:cubicBezTo>
                                <a:cubicBezTo>
                                  <a:pt x="127" y="26"/>
                                  <a:pt x="127" y="26"/>
                                  <a:pt x="127" y="26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9"/>
                                  <a:pt x="87" y="69"/>
                                </a:cubicBezTo>
                                <a:cubicBezTo>
                                  <a:pt x="47" y="69"/>
                                  <a:pt x="47" y="69"/>
                                  <a:pt x="47" y="69"/>
                                </a:cubicBezTo>
                                <a:cubicBezTo>
                                  <a:pt x="40" y="69"/>
                                  <a:pt x="40" y="62"/>
                                  <a:pt x="40" y="62"/>
                                </a:cubicBez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  <a:cubicBezTo>
                                  <a:pt x="49" y="49"/>
                                  <a:pt x="49" y="49"/>
                                  <a:pt x="49" y="49"/>
                                </a:cubicBezTo>
                                <a:cubicBezTo>
                                  <a:pt x="49" y="60"/>
                                  <a:pt x="49" y="60"/>
                                  <a:pt x="49" y="60"/>
                                </a:cubicBezTo>
                                <a:cubicBezTo>
                                  <a:pt x="84" y="60"/>
                                  <a:pt x="84" y="60"/>
                                  <a:pt x="84" y="60"/>
                                </a:cubicBezTo>
                                <a:cubicBezTo>
                                  <a:pt x="84" y="49"/>
                                  <a:pt x="84" y="49"/>
                                  <a:pt x="84" y="49"/>
                                </a:cubicBezTo>
                                <a:cubicBezTo>
                                  <a:pt x="93" y="49"/>
                                  <a:pt x="93" y="49"/>
                                  <a:pt x="93" y="49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  <a:close/>
                                <a:moveTo>
                                  <a:pt x="93" y="62"/>
                                </a:moveTo>
                                <a:cubicBezTo>
                                  <a:pt x="93" y="62"/>
                                  <a:pt x="93" y="62"/>
                                  <a:pt x="93" y="62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350.25pt;height:25.7pt;width:523.05pt;z-index:251683840;mso-width-relative:page;mso-height-relative:page;" coordsize="6642449,326390" o:gfxdata="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">
                <o:lock v:ext="edit" aspectratio="f"/>
                <v:shape id="_x0000_s1026" o:spid="_x0000_s1026" o:spt="202" type="#_x0000_t202" style="position:absolute;left:361950;top:0;height:326390;width:1151994;" filled="f" stroked="f" coordsize="21600,21600" o:gfxdata="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AocLu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实践经验</w:t>
                        </w:r>
                      </w:p>
                    </w:txbxContent>
                  </v:textbox>
                </v:shape>
                <v:line id="_x0000_s1026" o:spid="_x0000_s1026" o:spt="20" style="position:absolute;left:1314450;top:171450;height:0;width:5327999;" filled="f" stroked="t" coordsize="21600,21600" o:gfxdata="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Wg/Qb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129" o:spid="_x0000_s1026" o:spt="100" style="position:absolute;left:0;top:66675;height:202401;width:252000;" fillcolor="#4472C4 [3208]" filled="t" stroked="f" coordsize="133,107" o:gfxdata="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1MTjL4A&#10;AADbAAAADwAAAAAAAAABACAAAAAiAAAAZHJzL2Rvd25yZXYueG1sUEsBAhQAFAAAAAgAh07iQDMv&#10;BZ47AAAAOQAAABAAAAAAAAAAAQAgAAAADQEAAGRycy9zaGFwZXhtbC54bWxQSwUGAAAAAAYABgBb&#10;AQAAtwMAAAAA&#10;" path="m113,20c113,13,107,13,107,13c27,13,27,13,27,13c27,13,20,13,20,20c20,26,20,26,20,26c113,26,113,26,113,26c113,20,113,20,113,20c113,20,113,20,113,20xm93,0c40,0,40,0,40,0c40,0,33,0,33,6c100,6,100,6,100,6c100,0,93,0,93,0c93,0,93,0,93,0xm127,26c123,22,123,22,123,22c123,33,123,33,123,33c11,33,11,33,11,33c11,22,11,22,11,22c7,26,7,26,7,26c3,30,0,31,2,40c3,48,11,94,12,100c13,107,20,107,20,107c113,107,113,107,113,107c113,107,120,107,122,100c123,94,130,48,132,40c133,31,131,30,127,26c127,26,127,26,127,26xm93,62c93,62,93,69,87,69c47,69,47,69,47,69c40,69,40,62,40,62c40,49,40,49,40,49c49,49,49,49,49,49c49,60,49,60,49,60c84,60,84,60,84,60c84,49,84,49,84,49c93,49,93,49,93,49c93,62,93,62,93,62c93,62,93,62,93,62xm93,62c93,62,93,62,93,62e">
                  <v:path o:connectlocs="214105,37831;202736,24590;51157,24590;37894,37831;37894,49181;214105,49181;214105,37831;214105,37831;176210,0;75789,0;62526,11349;189473,11349;176210,0;176210,0;240631,49181;233052,41615;233052,62422;20842,62422;20842,41615;13263,49181;3789,75663;22736,189159;37894,202401;214105,202401;231157,189159;250105,75663;240631,49181;240631,49181;176210,117279;164842,130520;89052,130520;75789,117279;75789,92688;92842,92688;92842,113495;159157,113495;159157,92688;176210,92688;176210,117279;176210,117279;176210,117279;176210,117279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8334375</wp:posOffset>
                </wp:positionV>
                <wp:extent cx="6623685" cy="326390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399" cy="326390"/>
                          <a:chOff x="0" y="0"/>
                          <a:chExt cx="6623399" cy="326390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342900" y="0"/>
                            <a:ext cx="1151994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hint="eastAsia"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472C4" w:themeColor="accent5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5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295400" y="171450"/>
                            <a:ext cx="532799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reeform 18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6675"/>
                            <a:ext cx="198000" cy="198000"/>
                          </a:xfrm>
                          <a:custGeom>
                            <a:avLst/>
                            <a:gdLst>
                              <a:gd name="T0" fmla="*/ 133 w 141"/>
                              <a:gd name="T1" fmla="*/ 0 h 153"/>
                              <a:gd name="T2" fmla="*/ 8 w 141"/>
                              <a:gd name="T3" fmla="*/ 0 h 153"/>
                              <a:gd name="T4" fmla="*/ 0 w 141"/>
                              <a:gd name="T5" fmla="*/ 8 h 153"/>
                              <a:gd name="T6" fmla="*/ 0 w 141"/>
                              <a:gd name="T7" fmla="*/ 145 h 153"/>
                              <a:gd name="T8" fmla="*/ 8 w 141"/>
                              <a:gd name="T9" fmla="*/ 153 h 153"/>
                              <a:gd name="T10" fmla="*/ 91 w 141"/>
                              <a:gd name="T11" fmla="*/ 153 h 153"/>
                              <a:gd name="T12" fmla="*/ 118 w 141"/>
                              <a:gd name="T13" fmla="*/ 153 h 153"/>
                              <a:gd name="T14" fmla="*/ 133 w 141"/>
                              <a:gd name="T15" fmla="*/ 153 h 153"/>
                              <a:gd name="T16" fmla="*/ 141 w 141"/>
                              <a:gd name="T17" fmla="*/ 145 h 153"/>
                              <a:gd name="T18" fmla="*/ 141 w 141"/>
                              <a:gd name="T19" fmla="*/ 8 h 153"/>
                              <a:gd name="T20" fmla="*/ 133 w 141"/>
                              <a:gd name="T21" fmla="*/ 0 h 153"/>
                              <a:gd name="T22" fmla="*/ 46 w 141"/>
                              <a:gd name="T23" fmla="*/ 7 h 153"/>
                              <a:gd name="T24" fmla="*/ 49 w 141"/>
                              <a:gd name="T25" fmla="*/ 9 h 153"/>
                              <a:gd name="T26" fmla="*/ 55 w 141"/>
                              <a:gd name="T27" fmla="*/ 15 h 153"/>
                              <a:gd name="T28" fmla="*/ 83 w 141"/>
                              <a:gd name="T29" fmla="*/ 15 h 153"/>
                              <a:gd name="T30" fmla="*/ 88 w 141"/>
                              <a:gd name="T31" fmla="*/ 9 h 153"/>
                              <a:gd name="T32" fmla="*/ 91 w 141"/>
                              <a:gd name="T33" fmla="*/ 7 h 153"/>
                              <a:gd name="T34" fmla="*/ 93 w 141"/>
                              <a:gd name="T35" fmla="*/ 10 h 153"/>
                              <a:gd name="T36" fmla="*/ 83 w 141"/>
                              <a:gd name="T37" fmla="*/ 20 h 153"/>
                              <a:gd name="T38" fmla="*/ 69 w 141"/>
                              <a:gd name="T39" fmla="*/ 20 h 153"/>
                              <a:gd name="T40" fmla="*/ 54 w 141"/>
                              <a:gd name="T41" fmla="*/ 20 h 153"/>
                              <a:gd name="T42" fmla="*/ 44 w 141"/>
                              <a:gd name="T43" fmla="*/ 10 h 153"/>
                              <a:gd name="T44" fmla="*/ 46 w 141"/>
                              <a:gd name="T45" fmla="*/ 7 h 153"/>
                              <a:gd name="T46" fmla="*/ 109 w 141"/>
                              <a:gd name="T47" fmla="*/ 87 h 153"/>
                              <a:gd name="T48" fmla="*/ 16 w 141"/>
                              <a:gd name="T49" fmla="*/ 87 h 153"/>
                              <a:gd name="T50" fmla="*/ 13 w 141"/>
                              <a:gd name="T51" fmla="*/ 84 h 153"/>
                              <a:gd name="T52" fmla="*/ 16 w 141"/>
                              <a:gd name="T53" fmla="*/ 81 h 153"/>
                              <a:gd name="T54" fmla="*/ 109 w 141"/>
                              <a:gd name="T55" fmla="*/ 81 h 153"/>
                              <a:gd name="T56" fmla="*/ 111 w 141"/>
                              <a:gd name="T57" fmla="*/ 84 h 153"/>
                              <a:gd name="T58" fmla="*/ 109 w 141"/>
                              <a:gd name="T59" fmla="*/ 87 h 153"/>
                              <a:gd name="T60" fmla="*/ 13 w 141"/>
                              <a:gd name="T61" fmla="*/ 66 h 153"/>
                              <a:gd name="T62" fmla="*/ 16 w 141"/>
                              <a:gd name="T63" fmla="*/ 64 h 153"/>
                              <a:gd name="T64" fmla="*/ 78 w 141"/>
                              <a:gd name="T65" fmla="*/ 64 h 153"/>
                              <a:gd name="T66" fmla="*/ 81 w 141"/>
                              <a:gd name="T67" fmla="*/ 66 h 153"/>
                              <a:gd name="T68" fmla="*/ 78 w 141"/>
                              <a:gd name="T69" fmla="*/ 69 h 153"/>
                              <a:gd name="T70" fmla="*/ 16 w 141"/>
                              <a:gd name="T71" fmla="*/ 69 h 153"/>
                              <a:gd name="T72" fmla="*/ 13 w 141"/>
                              <a:gd name="T73" fmla="*/ 66 h 153"/>
                              <a:gd name="T74" fmla="*/ 109 w 141"/>
                              <a:gd name="T75" fmla="*/ 49 h 153"/>
                              <a:gd name="T76" fmla="*/ 16 w 141"/>
                              <a:gd name="T77" fmla="*/ 49 h 153"/>
                              <a:gd name="T78" fmla="*/ 13 w 141"/>
                              <a:gd name="T79" fmla="*/ 47 h 153"/>
                              <a:gd name="T80" fmla="*/ 16 w 141"/>
                              <a:gd name="T81" fmla="*/ 44 h 153"/>
                              <a:gd name="T82" fmla="*/ 109 w 141"/>
                              <a:gd name="T83" fmla="*/ 44 h 153"/>
                              <a:gd name="T84" fmla="*/ 111 w 141"/>
                              <a:gd name="T85" fmla="*/ 47 h 153"/>
                              <a:gd name="T86" fmla="*/ 109 w 141"/>
                              <a:gd name="T87" fmla="*/ 49 h 153"/>
                              <a:gd name="T88" fmla="*/ 109 w 141"/>
                              <a:gd name="T89" fmla="*/ 49 h 153"/>
                              <a:gd name="T90" fmla="*/ 109 w 141"/>
                              <a:gd name="T91" fmla="*/ 49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1" h="153">
                                <a:moveTo>
                                  <a:pt x="133" y="0"/>
                                </a:move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4"/>
                                  <a:pt x="0" y="8"/>
                                </a:cubicBezTo>
                                <a:cubicBezTo>
                                  <a:pt x="0" y="145"/>
                                  <a:pt x="0" y="145"/>
                                  <a:pt x="0" y="145"/>
                                </a:cubicBezTo>
                                <a:cubicBezTo>
                                  <a:pt x="0" y="150"/>
                                  <a:pt x="4" y="153"/>
                                  <a:pt x="8" y="153"/>
                                </a:cubicBezTo>
                                <a:cubicBezTo>
                                  <a:pt x="91" y="153"/>
                                  <a:pt x="91" y="153"/>
                                  <a:pt x="91" y="153"/>
                                </a:cubicBezTo>
                                <a:cubicBezTo>
                                  <a:pt x="118" y="153"/>
                                  <a:pt x="118" y="153"/>
                                  <a:pt x="118" y="153"/>
                                </a:cubicBezTo>
                                <a:cubicBezTo>
                                  <a:pt x="133" y="153"/>
                                  <a:pt x="133" y="153"/>
                                  <a:pt x="133" y="153"/>
                                </a:cubicBezTo>
                                <a:cubicBezTo>
                                  <a:pt x="137" y="153"/>
                                  <a:pt x="141" y="150"/>
                                  <a:pt x="141" y="145"/>
                                </a:cubicBezTo>
                                <a:cubicBezTo>
                                  <a:pt x="141" y="8"/>
                                  <a:pt x="141" y="8"/>
                                  <a:pt x="141" y="8"/>
                                </a:cubicBezTo>
                                <a:cubicBezTo>
                                  <a:pt x="141" y="4"/>
                                  <a:pt x="137" y="0"/>
                                  <a:pt x="133" y="0"/>
                                </a:cubicBezTo>
                                <a:close/>
                                <a:moveTo>
                                  <a:pt x="46" y="7"/>
                                </a:moveTo>
                                <a:cubicBezTo>
                                  <a:pt x="48" y="7"/>
                                  <a:pt x="49" y="8"/>
                                  <a:pt x="49" y="9"/>
                                </a:cubicBezTo>
                                <a:cubicBezTo>
                                  <a:pt x="49" y="10"/>
                                  <a:pt x="50" y="14"/>
                                  <a:pt x="55" y="15"/>
                                </a:cubicBezTo>
                                <a:cubicBezTo>
                                  <a:pt x="83" y="15"/>
                                  <a:pt x="83" y="15"/>
                                  <a:pt x="83" y="15"/>
                                </a:cubicBezTo>
                                <a:cubicBezTo>
                                  <a:pt x="87" y="14"/>
                                  <a:pt x="88" y="10"/>
                                  <a:pt x="88" y="9"/>
                                </a:cubicBezTo>
                                <a:cubicBezTo>
                                  <a:pt x="88" y="8"/>
                                  <a:pt x="89" y="7"/>
                                  <a:pt x="91" y="7"/>
                                </a:cubicBezTo>
                                <a:cubicBezTo>
                                  <a:pt x="92" y="8"/>
                                  <a:pt x="93" y="9"/>
                                  <a:pt x="93" y="10"/>
                                </a:cubicBezTo>
                                <a:cubicBezTo>
                                  <a:pt x="93" y="11"/>
                                  <a:pt x="91" y="19"/>
                                  <a:pt x="83" y="20"/>
                                </a:cubicBezTo>
                                <a:cubicBezTo>
                                  <a:pt x="69" y="20"/>
                                  <a:pt x="69" y="20"/>
                                  <a:pt x="69" y="20"/>
                                </a:cubicBezTo>
                                <a:cubicBezTo>
                                  <a:pt x="54" y="20"/>
                                  <a:pt x="54" y="20"/>
                                  <a:pt x="54" y="20"/>
                                </a:cubicBezTo>
                                <a:cubicBezTo>
                                  <a:pt x="46" y="19"/>
                                  <a:pt x="44" y="11"/>
                                  <a:pt x="44" y="10"/>
                                </a:cubicBezTo>
                                <a:cubicBezTo>
                                  <a:pt x="44" y="9"/>
                                  <a:pt x="45" y="8"/>
                                  <a:pt x="46" y="7"/>
                                </a:cubicBezTo>
                                <a:close/>
                                <a:moveTo>
                                  <a:pt x="109" y="87"/>
                                </a:moveTo>
                                <a:cubicBezTo>
                                  <a:pt x="16" y="87"/>
                                  <a:pt x="16" y="87"/>
                                  <a:pt x="16" y="87"/>
                                </a:cubicBezTo>
                                <a:cubicBezTo>
                                  <a:pt x="15" y="87"/>
                                  <a:pt x="13" y="86"/>
                                  <a:pt x="13" y="84"/>
                                </a:cubicBezTo>
                                <a:cubicBezTo>
                                  <a:pt x="13" y="83"/>
                                  <a:pt x="15" y="81"/>
                                  <a:pt x="16" y="81"/>
                                </a:cubicBezTo>
                                <a:cubicBezTo>
                                  <a:pt x="109" y="81"/>
                                  <a:pt x="109" y="81"/>
                                  <a:pt x="109" y="81"/>
                                </a:cubicBezTo>
                                <a:cubicBezTo>
                                  <a:pt x="110" y="81"/>
                                  <a:pt x="111" y="83"/>
                                  <a:pt x="111" y="84"/>
                                </a:cubicBezTo>
                                <a:cubicBezTo>
                                  <a:pt x="111" y="86"/>
                                  <a:pt x="110" y="87"/>
                                  <a:pt x="109" y="87"/>
                                </a:cubicBezTo>
                                <a:close/>
                                <a:moveTo>
                                  <a:pt x="13" y="66"/>
                                </a:moveTo>
                                <a:cubicBezTo>
                                  <a:pt x="13" y="65"/>
                                  <a:pt x="15" y="64"/>
                                  <a:pt x="16" y="64"/>
                                </a:cubicBezTo>
                                <a:cubicBezTo>
                                  <a:pt x="78" y="64"/>
                                  <a:pt x="78" y="64"/>
                                  <a:pt x="78" y="64"/>
                                </a:cubicBezTo>
                                <a:cubicBezTo>
                                  <a:pt x="79" y="64"/>
                                  <a:pt x="81" y="65"/>
                                  <a:pt x="81" y="66"/>
                                </a:cubicBezTo>
                                <a:cubicBezTo>
                                  <a:pt x="81" y="68"/>
                                  <a:pt x="79" y="69"/>
                                  <a:pt x="78" y="69"/>
                                </a:cubicBezTo>
                                <a:cubicBezTo>
                                  <a:pt x="16" y="69"/>
                                  <a:pt x="16" y="69"/>
                                  <a:pt x="16" y="69"/>
                                </a:cubicBezTo>
                                <a:cubicBezTo>
                                  <a:pt x="15" y="69"/>
                                  <a:pt x="13" y="68"/>
                                  <a:pt x="13" y="66"/>
                                </a:cubicBezTo>
                                <a:close/>
                                <a:moveTo>
                                  <a:pt x="109" y="49"/>
                                </a:move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15" y="49"/>
                                  <a:pt x="13" y="48"/>
                                  <a:pt x="13" y="47"/>
                                </a:cubicBezTo>
                                <a:cubicBezTo>
                                  <a:pt x="13" y="45"/>
                                  <a:pt x="15" y="44"/>
                                  <a:pt x="16" y="44"/>
                                </a:cubicBezTo>
                                <a:cubicBezTo>
                                  <a:pt x="109" y="44"/>
                                  <a:pt x="109" y="44"/>
                                  <a:pt x="109" y="44"/>
                                </a:cubicBezTo>
                                <a:cubicBezTo>
                                  <a:pt x="110" y="44"/>
                                  <a:pt x="111" y="45"/>
                                  <a:pt x="111" y="47"/>
                                </a:cubicBezTo>
                                <a:cubicBezTo>
                                  <a:pt x="111" y="48"/>
                                  <a:pt x="110" y="49"/>
                                  <a:pt x="109" y="49"/>
                                </a:cubicBezTo>
                                <a:close/>
                                <a:moveTo>
                                  <a:pt x="109" y="49"/>
                                </a:moveTo>
                                <a:cubicBezTo>
                                  <a:pt x="109" y="49"/>
                                  <a:pt x="109" y="49"/>
                                  <a:pt x="109" y="49"/>
                                </a:cubicBezTo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56.25pt;height:25.7pt;width:521.55pt;z-index:251686912;mso-width-relative:page;mso-height-relative:page;" coordsize="6623399,326390" o:gfxdata="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">
                <o:lock v:ext="edit" aspectratio="f"/>
                <v:shape id="_x0000_s1026" o:spid="_x0000_s1026" o:spt="202" type="#_x0000_t202" style="position:absolute;left:342900;top:0;height:326390;width:1151994;" filled="f" stroked="f" coordsize="21600,21600" o:gfxdata="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G35Mm2AAAA2gAAAA8A&#10;AAAAAAAAAQAgAAAAIgAAAGRycy9kb3ducmV2LnhtbFBLAQIUABQAAAAIAIdO4kAzLwWeOwAAADkA&#10;AAAQAAAAAAAAAAEAIAAAAAUBAABkcnMvc2hhcGV4bWwueG1sUEsFBgAAAAAGAAYAWwEAAK8DAAAA&#10;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hint="eastAsia"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4472C4" w:themeColor="accent5"/>
                            <w:sz w:val="28"/>
                            <w:szCs w:val="28"/>
                            <w14:textFill>
                              <w14:solidFill>
                                <w14:schemeClr w14:val="accent5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line id="_x0000_s1026" o:spid="_x0000_s1026" o:spt="20" style="position:absolute;left:1295400;top:171450;height:0;width:5327999;" filled="f" stroked="t" coordsize="21600,21600" o:gfxdata="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AtY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BFBFBF [2412]" miterlimit="8" joinstyle="miter"/>
                  <v:imagedata o:title=""/>
                  <o:lock v:ext="edit" aspectratio="f"/>
                </v:line>
                <v:shape id="Freeform 188" o:spid="_x0000_s1026" o:spt="100" style="position:absolute;left:0;top:66675;height:198000;width:198000;" fillcolor="#4472C4 [3208]" filled="t" stroked="f" coordsize="141,153" o:gfxdata="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hO5vrsAAADb&#10;AAAADwAAAAAAAAABACAAAAAiAAAAZHJzL2Rvd25yZXYueG1sUEsBAhQAFAAAAAgAh07iQDMvBZ47&#10;AAAAOQAAABAAAAAAAAAAAQAgAAAACgEAAGRycy9zaGFwZXhtbC54bWxQSwUGAAAAAAYABgBbAQAA&#10;tAMAAAAA&#10;" path="m133,0c8,0,8,0,8,0c4,0,0,4,0,8c0,145,0,145,0,145c0,150,4,153,8,153c91,153,91,153,91,153c118,153,118,153,118,153c133,153,133,153,133,153c137,153,141,150,141,145c141,8,141,8,141,8c141,4,137,0,133,0xm46,7c48,7,49,8,49,9c49,10,50,14,55,15c83,15,83,15,83,15c87,14,88,10,88,9c88,8,89,7,91,7c92,8,93,9,93,10c93,11,91,19,83,20c69,20,69,20,69,20c54,20,54,20,54,20c46,19,44,11,44,10c44,9,45,8,46,7xm109,87c16,87,16,87,16,87c15,87,13,86,13,84c13,83,15,81,16,81c109,81,109,81,109,81c110,81,111,83,111,84c111,86,110,87,109,87xm13,66c13,65,15,64,16,64c78,64,78,64,78,64c79,64,81,65,81,66c81,68,79,69,78,69c16,69,16,69,16,69c15,69,13,68,13,66xm109,49c16,49,16,49,16,49c15,49,13,48,13,47c13,45,15,44,16,44c109,44,109,44,109,44c110,44,111,45,111,47c111,48,110,49,109,49xm109,49c109,49,109,49,109,49e">
                  <v:path o:connectlocs="186765,0;11234,0;0,10352;0,187647;11234,198000;127787,198000;165702,198000;186765,198000;198000,187647;198000,10352;186765,0;64595,9058;68808,11647;77234,19411;116553,19411;123574,11647;127787,9058;130595,12941;116553,25882;96893,25882;75829,25882;61787,12941;64595,9058;153063,112588;22468,112588;18255,108705;22468,104823;153063,104823;155872,108705;153063,112588;18255,85411;22468,82823;109531,82823;113744,85411;109531,89294;22468,89294;18255,85411;153063,63411;22468,63411;18255,60823;22468,56941;153063,56941;155872,60823;153063,63411;153063,63411;153063,63411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685800</wp:posOffset>
                </wp:positionV>
                <wp:extent cx="161925" cy="127635"/>
                <wp:effectExtent l="0" t="0" r="9525" b="5715"/>
                <wp:wrapNone/>
                <wp:docPr id="210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27635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AutoShape 842" o:spid="_x0000_s1026" o:spt="100" style="position:absolute;left:0pt;margin-left:295.5pt;margin-top:54pt;height:10.05pt;width:12.75pt;z-index:251674624;v-text-anchor:middle;mso-width-relative:page;mso-height-relative:page;" fillcolor="#4472C4 [3208]" filled="t" stroked="f" coordsize="606559,436964" o:gfxdata="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118;227,300;464,120;464,443;410,527;53,527;0,443;0,118;53,0;410,0;464,84;464,99;227,279;0,98;0,84;53,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666750</wp:posOffset>
                </wp:positionV>
                <wp:extent cx="161925" cy="149860"/>
                <wp:effectExtent l="0" t="0" r="9525" b="2540"/>
                <wp:wrapNone/>
                <wp:docPr id="31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4986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153pt;margin-top:52.5pt;height:11.8pt;width:12.75pt;z-index:251672576;mso-width-relative:page;mso-height-relative:page;" fillcolor="#4472C4 [3208]" filled="t" stroked="f" coordsize="123,114" o:gfxdata="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BTTN3g2gAAAAsBAAAPAAAAAAAAAAEAIAAAACIAAABkcnMvZG93bnJldi54&#10;bWxQSwECFAAUAAAACACHTuJArtm+J6QEAACGEAAADgAAAAAAAAABACAAAAApAQAAZHJzL2Uyb0Rv&#10;Yy54bWxQSwUGAAAAAAYABgBZAQAAPwg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<v:path o:connectlocs="155342,134085;147443,107794;115848,102535;78987,88075;61873,47324;56607,17089;25012,10516;53975,97277;53975,97277;98734,135399;107950,140658;146127,144601;155342,134085;155342,134085;155342,134085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-76200</wp:posOffset>
                </wp:positionV>
                <wp:extent cx="493331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31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rPr>
                                <w:rFonts w:ascii="微软雅黑" w:hAnsi="微软雅黑" w:eastAsia="微软雅黑"/>
                                <w:spacing w:val="6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:spacing w:val="60"/>
                                <w:sz w:val="56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锤子简历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6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6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-6pt;height:90pt;width:388.45pt;mso-position-horizontal-relative:margin;z-index:251646976;mso-width-relative:page;mso-height-relative:page;" filled="f" stroked="f" coordsize="21600,21600" o:gfxdata="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CsegTWAAAACwEAAA8AAAAAAAAAAQAgAAAAIgAAAGRycy9kb3ducmV2LnhtbFBLAQIUABQA&#10;AAAIAIdO4kCLSxkHKwIAACsEAAAOAAAAAAAAAAEAIAAAACU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rPr>
                          <w:rFonts w:ascii="微软雅黑" w:hAnsi="微软雅黑" w:eastAsia="微软雅黑"/>
                          <w:spacing w:val="6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:spacing w:val="60"/>
                          <w:sz w:val="56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锤子简历</w:t>
                      </w:r>
                      <w:r>
                        <w:rPr>
                          <w:rFonts w:hint="eastAsia" w:ascii="微软雅黑" w:hAnsi="微软雅黑" w:eastAsia="微软雅黑"/>
                          <w:spacing w:val="60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spacing w:val="6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666750</wp:posOffset>
                </wp:positionV>
                <wp:extent cx="161925" cy="156845"/>
                <wp:effectExtent l="0" t="0" r="9525" b="0"/>
                <wp:wrapNone/>
                <wp:docPr id="20" name="Freeform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56845"/>
                        </a:xfrm>
                        <a:custGeom>
                          <a:avLst/>
                          <a:gdLst>
                            <a:gd name="T0" fmla="*/ 33 w 126"/>
                            <a:gd name="T1" fmla="*/ 45 h 123"/>
                            <a:gd name="T2" fmla="*/ 38 w 126"/>
                            <a:gd name="T3" fmla="*/ 50 h 123"/>
                            <a:gd name="T4" fmla="*/ 38 w 126"/>
                            <a:gd name="T5" fmla="*/ 50 h 123"/>
                            <a:gd name="T6" fmla="*/ 63 w 126"/>
                            <a:gd name="T7" fmla="*/ 77 h 123"/>
                            <a:gd name="T8" fmla="*/ 88 w 126"/>
                            <a:gd name="T9" fmla="*/ 50 h 123"/>
                            <a:gd name="T10" fmla="*/ 88 w 126"/>
                            <a:gd name="T11" fmla="*/ 50 h 123"/>
                            <a:gd name="T12" fmla="*/ 93 w 126"/>
                            <a:gd name="T13" fmla="*/ 45 h 123"/>
                            <a:gd name="T14" fmla="*/ 90 w 126"/>
                            <a:gd name="T15" fmla="*/ 40 h 123"/>
                            <a:gd name="T16" fmla="*/ 92 w 126"/>
                            <a:gd name="T17" fmla="*/ 31 h 123"/>
                            <a:gd name="T18" fmla="*/ 63 w 126"/>
                            <a:gd name="T19" fmla="*/ 0 h 123"/>
                            <a:gd name="T20" fmla="*/ 35 w 126"/>
                            <a:gd name="T21" fmla="*/ 31 h 123"/>
                            <a:gd name="T22" fmla="*/ 36 w 126"/>
                            <a:gd name="T23" fmla="*/ 40 h 123"/>
                            <a:gd name="T24" fmla="*/ 33 w 126"/>
                            <a:gd name="T25" fmla="*/ 45 h 123"/>
                            <a:gd name="T26" fmla="*/ 125 w 126"/>
                            <a:gd name="T27" fmla="*/ 109 h 123"/>
                            <a:gd name="T28" fmla="*/ 84 w 126"/>
                            <a:gd name="T29" fmla="*/ 86 h 123"/>
                            <a:gd name="T30" fmla="*/ 83 w 126"/>
                            <a:gd name="T31" fmla="*/ 86 h 123"/>
                            <a:gd name="T32" fmla="*/ 82 w 126"/>
                            <a:gd name="T33" fmla="*/ 86 h 123"/>
                            <a:gd name="T34" fmla="*/ 80 w 126"/>
                            <a:gd name="T35" fmla="*/ 86 h 123"/>
                            <a:gd name="T36" fmla="*/ 63 w 126"/>
                            <a:gd name="T37" fmla="*/ 90 h 123"/>
                            <a:gd name="T38" fmla="*/ 46 w 126"/>
                            <a:gd name="T39" fmla="*/ 86 h 123"/>
                            <a:gd name="T40" fmla="*/ 45 w 126"/>
                            <a:gd name="T41" fmla="*/ 86 h 123"/>
                            <a:gd name="T42" fmla="*/ 44 w 126"/>
                            <a:gd name="T43" fmla="*/ 86 h 123"/>
                            <a:gd name="T44" fmla="*/ 43 w 126"/>
                            <a:gd name="T45" fmla="*/ 86 h 123"/>
                            <a:gd name="T46" fmla="*/ 1 w 126"/>
                            <a:gd name="T47" fmla="*/ 109 h 123"/>
                            <a:gd name="T48" fmla="*/ 0 w 126"/>
                            <a:gd name="T49" fmla="*/ 111 h 123"/>
                            <a:gd name="T50" fmla="*/ 0 w 126"/>
                            <a:gd name="T51" fmla="*/ 120 h 123"/>
                            <a:gd name="T52" fmla="*/ 3 w 126"/>
                            <a:gd name="T53" fmla="*/ 123 h 123"/>
                            <a:gd name="T54" fmla="*/ 124 w 126"/>
                            <a:gd name="T55" fmla="*/ 123 h 123"/>
                            <a:gd name="T56" fmla="*/ 126 w 126"/>
                            <a:gd name="T57" fmla="*/ 120 h 123"/>
                            <a:gd name="T58" fmla="*/ 126 w 126"/>
                            <a:gd name="T59" fmla="*/ 111 h 123"/>
                            <a:gd name="T60" fmla="*/ 125 w 126"/>
                            <a:gd name="T61" fmla="*/ 109 h 123"/>
                            <a:gd name="T62" fmla="*/ 125 w 126"/>
                            <a:gd name="T63" fmla="*/ 109 h 123"/>
                            <a:gd name="T64" fmla="*/ 125 w 126"/>
                            <a:gd name="T65" fmla="*/ 109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26" h="123">
                              <a:moveTo>
                                <a:pt x="33" y="45"/>
                              </a:moveTo>
                              <a:cubicBezTo>
                                <a:pt x="33" y="48"/>
                                <a:pt x="36" y="50"/>
                                <a:pt x="38" y="50"/>
                              </a:cubicBezTo>
                              <a:cubicBezTo>
                                <a:pt x="38" y="50"/>
                                <a:pt x="38" y="50"/>
                                <a:pt x="38" y="50"/>
                              </a:cubicBezTo>
                              <a:cubicBezTo>
                                <a:pt x="39" y="64"/>
                                <a:pt x="50" y="77"/>
                                <a:pt x="63" y="77"/>
                              </a:cubicBezTo>
                              <a:cubicBezTo>
                                <a:pt x="76" y="77"/>
                                <a:pt x="87" y="64"/>
                                <a:pt x="88" y="50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91" y="50"/>
                                <a:pt x="93" y="48"/>
                                <a:pt x="93" y="45"/>
                              </a:cubicBezTo>
                              <a:cubicBezTo>
                                <a:pt x="93" y="43"/>
                                <a:pt x="92" y="41"/>
                                <a:pt x="90" y="40"/>
                              </a:cubicBezTo>
                              <a:cubicBezTo>
                                <a:pt x="91" y="37"/>
                                <a:pt x="92" y="34"/>
                                <a:pt x="92" y="31"/>
                              </a:cubicBezTo>
                              <a:cubicBezTo>
                                <a:pt x="92" y="14"/>
                                <a:pt x="79" y="0"/>
                                <a:pt x="63" y="0"/>
                              </a:cubicBezTo>
                              <a:cubicBezTo>
                                <a:pt x="47" y="0"/>
                                <a:pt x="35" y="14"/>
                                <a:pt x="35" y="31"/>
                              </a:cubicBezTo>
                              <a:cubicBezTo>
                                <a:pt x="35" y="34"/>
                                <a:pt x="35" y="37"/>
                                <a:pt x="36" y="40"/>
                              </a:cubicBezTo>
                              <a:cubicBezTo>
                                <a:pt x="35" y="41"/>
                                <a:pt x="33" y="43"/>
                                <a:pt x="33" y="45"/>
                              </a:cubicBezTo>
                              <a:close/>
                              <a:moveTo>
                                <a:pt x="125" y="109"/>
                              </a:moveTo>
                              <a:cubicBezTo>
                                <a:pt x="114" y="98"/>
                                <a:pt x="100" y="90"/>
                                <a:pt x="84" y="86"/>
                              </a:cubicBezTo>
                              <a:cubicBezTo>
                                <a:pt x="84" y="86"/>
                                <a:pt x="84" y="86"/>
                                <a:pt x="83" y="86"/>
                              </a:cubicBezTo>
                              <a:cubicBezTo>
                                <a:pt x="82" y="86"/>
                                <a:pt x="82" y="86"/>
                                <a:pt x="82" y="86"/>
                              </a:cubicBezTo>
                              <a:cubicBezTo>
                                <a:pt x="81" y="86"/>
                                <a:pt x="81" y="86"/>
                                <a:pt x="80" y="86"/>
                              </a:cubicBezTo>
                              <a:cubicBezTo>
                                <a:pt x="76" y="88"/>
                                <a:pt x="70" y="90"/>
                                <a:pt x="63" y="90"/>
                              </a:cubicBezTo>
                              <a:cubicBezTo>
                                <a:pt x="57" y="90"/>
                                <a:pt x="50" y="88"/>
                                <a:pt x="46" y="86"/>
                              </a:cubicBezTo>
                              <a:cubicBezTo>
                                <a:pt x="45" y="86"/>
                                <a:pt x="45" y="86"/>
                                <a:pt x="45" y="86"/>
                              </a:cubicBezTo>
                              <a:cubicBezTo>
                                <a:pt x="44" y="86"/>
                                <a:pt x="44" y="86"/>
                                <a:pt x="44" y="86"/>
                              </a:cubicBezTo>
                              <a:cubicBezTo>
                                <a:pt x="43" y="86"/>
                                <a:pt x="43" y="86"/>
                                <a:pt x="43" y="86"/>
                              </a:cubicBezTo>
                              <a:cubicBezTo>
                                <a:pt x="27" y="89"/>
                                <a:pt x="13" y="97"/>
                                <a:pt x="1" y="109"/>
                              </a:cubicBezTo>
                              <a:cubicBezTo>
                                <a:pt x="0" y="109"/>
                                <a:pt x="0" y="110"/>
                                <a:pt x="0" y="111"/>
                              </a:cubicBezTo>
                              <a:cubicBezTo>
                                <a:pt x="0" y="120"/>
                                <a:pt x="0" y="120"/>
                                <a:pt x="0" y="120"/>
                              </a:cubicBezTo>
                              <a:cubicBezTo>
                                <a:pt x="0" y="122"/>
                                <a:pt x="1" y="123"/>
                                <a:pt x="3" y="123"/>
                              </a:cubicBezTo>
                              <a:cubicBezTo>
                                <a:pt x="124" y="123"/>
                                <a:pt x="124" y="123"/>
                                <a:pt x="124" y="123"/>
                              </a:cubicBezTo>
                              <a:cubicBezTo>
                                <a:pt x="125" y="123"/>
                                <a:pt x="126" y="122"/>
                                <a:pt x="126" y="120"/>
                              </a:cubicBezTo>
                              <a:cubicBezTo>
                                <a:pt x="126" y="111"/>
                                <a:pt x="126" y="111"/>
                                <a:pt x="126" y="111"/>
                              </a:cubicBezTo>
                              <a:cubicBezTo>
                                <a:pt x="126" y="110"/>
                                <a:pt x="126" y="109"/>
                                <a:pt x="125" y="109"/>
                              </a:cubicBezTo>
                              <a:close/>
                              <a:moveTo>
                                <a:pt x="125" y="109"/>
                              </a:moveTo>
                              <a:cubicBezTo>
                                <a:pt x="125" y="109"/>
                                <a:pt x="125" y="109"/>
                                <a:pt x="125" y="109"/>
                              </a:cubicBezTo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5" o:spid="_x0000_s1026" o:spt="100" style="position:absolute;left:0pt;margin-left:3pt;margin-top:52.5pt;height:12.35pt;width:12.75pt;z-index:251670528;mso-width-relative:page;mso-height-relative:page;" fillcolor="#4472C4 [3208]" filled="t" stroked="f" coordsize="126,123" o:gfxdata="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AAAAAZHJzL1BLAQIUABQAAAAIAIdO4kARXreT1gAAAAgBAAAPAAAA&#10;AAAAAAEAIAAAACIAAABkcnMvZG93bnJldi54bWxQSwECFAAUAAAACACHTuJAxgAZ8MQGAABiHwAA&#10;DgAAAAAAAAABACAAAAAlAQAAZHJzL2Uyb0RvYy54bWxQSwUGAAAAAAYABgBZAQAAWwoAAAAA&#10;" path="m33,45c33,48,36,50,38,50c38,50,38,50,38,50c39,64,50,77,63,77c76,77,87,64,88,50c88,50,88,50,88,50c91,50,93,48,93,45c93,43,92,41,90,40c91,37,92,34,92,31c92,14,79,0,63,0c47,0,35,14,35,31c35,34,35,37,36,40c35,41,33,43,33,45xm125,109c114,98,100,90,84,86c84,86,84,86,83,86c82,86,82,86,82,86c81,86,81,86,80,86c76,88,70,90,63,90c57,90,50,88,46,86c45,86,45,86,45,86c44,86,44,86,44,86c43,86,43,86,43,86c27,89,13,97,1,109c0,109,0,110,0,111c0,120,0,120,0,120c0,122,1,123,3,123c124,123,124,123,124,123c125,123,126,122,126,120c126,111,126,111,126,111c126,110,126,109,125,109xm125,109c125,109,125,109,125,109e">
                <v:path o:connectlocs="42408,57382;48834,63758;48834,63758;80962,98187;113090,63758;113090,63758;119516,57382;115660,51006;118230,39530;80962,0;44979,39530;46264,51006;42408,57382;160639,138992;107950,109663;106664,109663;105379,109663;102809,109663;80962,114764;59115,109663;57830,109663;56545,109663;55260,109663;1285,138992;0,141543;0,153019;3855,156845;159354,156845;161925,153019;161925,141543;160639,138992;160639,138992;160639,1389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304800</wp:posOffset>
                </wp:positionH>
                <wp:positionV relativeFrom="paragraph">
                  <wp:posOffset>558165</wp:posOffset>
                </wp:positionV>
                <wp:extent cx="5471795" cy="4184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0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22岁，现居北京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135-0000-0000             linyang@gmail.com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pt;margin-top:43.95pt;height:32.95pt;width:430.85pt;mso-position-horizontal-relative:margin;z-index:251651072;mso-width-relative:page;mso-height-relative:page;" filled="f" stroked="f" coordsize="21600,21600" o:gfxdata="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DS&#10;WNfWAAAACQEAAA8AAAAAAAAAAQAgAAAAIgAAAGRycy9kb3ducmV2LnhtbFBLAQIUABQAAAAIAIdO&#10;4kCrb6qqJQIAACYEAAAOAAAAAAAAAAEAIAAAACU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22岁，现居北京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135-0000-0000             linyang@gmail.com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1866900</wp:posOffset>
                </wp:positionV>
                <wp:extent cx="6839585" cy="945832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945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.09-201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  中南大学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软件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/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热爱编程，熟练掌握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、熟悉常用数据结构与算法。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jquery easyui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Javascript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ExtJS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Android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系统四大组件、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Android 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常用布局及常用控件，了解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JNI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Jsp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Servlet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JDBC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springMVC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struts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Mybatis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框架。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Teradata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数据库。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2018.04-2018.11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Teradata 物流项目组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前端应用开发工程师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参与开发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韵达定价计费系统，主要是报表的开发和维护，处理报表需求，形成文档。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Axure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画出报表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原型，待需求部门审核通过、数据库模型设计完成后对相关功能进行开发。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.09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大众点评网 推广事业部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测试开发工程师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与产品人员就活动进行沟通，跟踪活动物料，对活动进行排期。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与相关开发和市场人员就活动需求进行沟通，根据物料写测试用例，然后给开发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review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，开发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review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完成后对开发人员提测活动进行测试，将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反馈给开发人员，待修复完成后，发测试完成邮。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参与大众点评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相关接口的测试，编写相关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测试用例。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.09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大众点评网 推广事业部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472C4" w:themeColor="accent5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测试开发工程师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参与视频会议项目，项目前期主要负责服务器部署、开发环境搭建、相关文档翻译、撰写。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项目后期参与视频会议系统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Android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移动端的开发，主要是前端界面的开发，并参与解决相关技术难点。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成功将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摄像头的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RTSP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视频流转化为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RTMP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视频流，使其更好的在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流媒体服务器之传输。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热衷于网站开发和擅长运用html5+css3进行页面的布局，能很好根据用户需求完成各种可用、易用、美观的用户交互网页。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自信，乐观，对前端开发具有很大的热情。具备良好的规范代码风格，有较强的学习能力。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对网页的视觉表现、用户体验有自己的独特理解。有钻研精神，对代码感兴趣，勇于迎接新挑战。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具有良好的计算机基础知识，有较好的沟通能力，能够协调团队进行项目的开发设计。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147pt;height:744.75pt;width:538.55pt;mso-position-horizontal-relative:margin;z-index:251653120;mso-width-relative:page;mso-height-relative:page;" filled="f" stroked="f" coordsize="21600,21600" o:gfxdata="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HmSdjYAAAADQEAAA8AAAAAAAAAAQAgAAAAIgAAAGRycy9kb3ducmV2LnhtbFBLAQIUABQA&#10;AAAIAIdO4kB1OxG5KQIAACsEAAAOAAAAAAAAAAEAIAAAACc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.09-201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  中南大学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软件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工程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/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热爱编程，熟练掌握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、熟悉常用数据结构与算法。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jquery easyui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，熟悉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Javascript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ExtJS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Android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系统四大组件、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Android UI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常用布局及常用控件，了解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JNI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Jsp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Servlet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JDBC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springMVC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struts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Mybatis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框架。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Teradata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数据库。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2018.04-2018.11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Teradata 物流项目组            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前端应用开发工程师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参与开发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C9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韵达定价计费系统，主要是报表的开发和维护，处理报表需求，形成文档。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Axure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画出报表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原型，待需求部门审核通过、数据库模型设计完成后对相关功能进行开发。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.09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大众点评网 推广事业部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测试开发工程师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与产品人员就活动进行沟通，跟踪活动物料，对活动进行排期。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与相关开发和市场人员就活动需求进行沟通，根据物料写测试用例，然后给开发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review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，开发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review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完成后对开发人员提测活动进行测试，将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Bug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反馈给开发人员，待修复完成后，发测试完成邮。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参与大众点评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相关接口的测试，编写相关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API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测试用例。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.09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大众点评网 推广事业部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472C4" w:themeColor="accent5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测试开发工程师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参与视频会议项目，项目前期主要负责服务器部署、开发环境搭建、相关文档翻译、撰写。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项目后期参与视频会议系统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Android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移动端的开发，主要是前端界面的开发，并参与解决相关技术难点。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成功将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IP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摄像头的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RTSP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视频流转化为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RTMP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视频流，使其更好的在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Red5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流媒体服务器之传输。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热衷于网站开发和擅长运用html5+css3进行页面的布局，能很好根据用户需求完成各种可用、易用、美观的用户交互网页。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自信，乐观，对前端开发具有很大的热情。具备良好的规范代码风格，有较强的学习能力。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对网页的视觉表现、用户体验有自己的独特理解。有钻研精神，对代码感兴趣，勇于迎接新挑战。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具有良好的计算机基础知识，有较好的沟通能力，能够协调团队进行项目的开发设计。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84536"/>
    <w:multiLevelType w:val="multilevel"/>
    <w:tmpl w:val="2C6845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472C4" w:themeColor="accent5"/>
        <w:sz w:val="16"/>
        <w14:textFill>
          <w14:solidFill>
            <w14:schemeClr w14:val="accent5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D8775CD"/>
    <w:multiLevelType w:val="multilevel"/>
    <w:tmpl w:val="4D8775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472C4" w:themeColor="accent5"/>
        <w:sz w:val="16"/>
        <w14:textFill>
          <w14:solidFill>
            <w14:schemeClr w14:val="accent5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9F3556A"/>
    <w:multiLevelType w:val="multilevel"/>
    <w:tmpl w:val="69F355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472C4" w:themeColor="accent5"/>
        <w:sz w:val="16"/>
        <w14:textFill>
          <w14:solidFill>
            <w14:schemeClr w14:val="accent5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55A4F5B"/>
    <w:multiLevelType w:val="multilevel"/>
    <w:tmpl w:val="755A4F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472C4" w:themeColor="accent5"/>
        <w:sz w:val="16"/>
        <w14:textFill>
          <w14:solidFill>
            <w14:schemeClr w14:val="accent5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C6B6636"/>
    <w:multiLevelType w:val="multilevel"/>
    <w:tmpl w:val="7C6B66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472C4" w:themeColor="accent5"/>
        <w:sz w:val="16"/>
        <w14:textFill>
          <w14:solidFill>
            <w14:schemeClr w14:val="accent5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CD03B0"/>
    <w:rsid w:val="00005171"/>
    <w:rsid w:val="00032735"/>
    <w:rsid w:val="0006200D"/>
    <w:rsid w:val="000A008B"/>
    <w:rsid w:val="000A2B78"/>
    <w:rsid w:val="000A75D8"/>
    <w:rsid w:val="001034B7"/>
    <w:rsid w:val="00141B3E"/>
    <w:rsid w:val="00144341"/>
    <w:rsid w:val="00175C6F"/>
    <w:rsid w:val="001C5869"/>
    <w:rsid w:val="002333B4"/>
    <w:rsid w:val="0024683B"/>
    <w:rsid w:val="00251415"/>
    <w:rsid w:val="00260A44"/>
    <w:rsid w:val="002625A0"/>
    <w:rsid w:val="002814B6"/>
    <w:rsid w:val="002F14CC"/>
    <w:rsid w:val="00302219"/>
    <w:rsid w:val="003074E6"/>
    <w:rsid w:val="003B5F6B"/>
    <w:rsid w:val="003D2E4E"/>
    <w:rsid w:val="003F1190"/>
    <w:rsid w:val="004418D3"/>
    <w:rsid w:val="0048263A"/>
    <w:rsid w:val="00487E98"/>
    <w:rsid w:val="004B65FA"/>
    <w:rsid w:val="004E5AF8"/>
    <w:rsid w:val="00505AF2"/>
    <w:rsid w:val="005677D4"/>
    <w:rsid w:val="005C0B04"/>
    <w:rsid w:val="006A12BF"/>
    <w:rsid w:val="00710ECE"/>
    <w:rsid w:val="00835924"/>
    <w:rsid w:val="00850A97"/>
    <w:rsid w:val="008763AE"/>
    <w:rsid w:val="0088221F"/>
    <w:rsid w:val="008A1389"/>
    <w:rsid w:val="009B0E17"/>
    <w:rsid w:val="009C728C"/>
    <w:rsid w:val="009E047B"/>
    <w:rsid w:val="009E6F13"/>
    <w:rsid w:val="00A22271"/>
    <w:rsid w:val="00A7312D"/>
    <w:rsid w:val="00AE1EDF"/>
    <w:rsid w:val="00B062E4"/>
    <w:rsid w:val="00B72CCE"/>
    <w:rsid w:val="00B901A4"/>
    <w:rsid w:val="00B93A4B"/>
    <w:rsid w:val="00BA4DE6"/>
    <w:rsid w:val="00BB4B18"/>
    <w:rsid w:val="00BD412B"/>
    <w:rsid w:val="00BF269B"/>
    <w:rsid w:val="00C33C08"/>
    <w:rsid w:val="00C83565"/>
    <w:rsid w:val="00C915D6"/>
    <w:rsid w:val="00CF57A2"/>
    <w:rsid w:val="00D40465"/>
    <w:rsid w:val="00DA5433"/>
    <w:rsid w:val="00DD3AAF"/>
    <w:rsid w:val="00E272CE"/>
    <w:rsid w:val="00EC175D"/>
    <w:rsid w:val="00EC3B4C"/>
    <w:rsid w:val="00EF620E"/>
    <w:rsid w:val="00F279D9"/>
    <w:rsid w:val="00F61808"/>
    <w:rsid w:val="00F751D6"/>
    <w:rsid w:val="00F83FBA"/>
    <w:rsid w:val="00FA3F8A"/>
    <w:rsid w:val="2FCD03B0"/>
    <w:rsid w:val="3FB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655d776ed21b138786450d546bcbe362\&#21069;&#31471;&#31243;&#24207;&#21592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前端程序员简历.docx</Template>
  <Pages>1</Pages>
  <Words>0</Words>
  <Characters>0</Characters>
  <Lines>1</Lines>
  <Paragraphs>1</Paragraphs>
  <TotalTime>36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2020-09-08T07:58:00Z</dcterms:created>
  <dc:creator>支宇</dc:creator>
  <cp:lastModifiedBy>支宇</cp:lastModifiedBy>
  <dcterms:modified xsi:type="dcterms:W3CDTF">2020-09-08T08:17:05Z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1.0_J85VsM8W2RIllma52I4aSVAmWbqS3X1LQlEzbNyFnrTIPAv3u4WTpNJ3bhlRPhtV/HR4w5tB3KImWh5X/OXJkA==</vt:lpwstr>
  </property>
  <property fmtid="{D5CDD505-2E9C-101B-9397-08002B2CF9AE}" pid="3" name="KSOProductBuildVer">
    <vt:lpwstr>2052-11.1.0.9912</vt:lpwstr>
  </property>
</Properties>
</file>