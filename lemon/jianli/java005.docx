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2163445</wp:posOffset>
                </wp:positionV>
                <wp:extent cx="6889115" cy="1104900"/>
                <wp:effectExtent l="0" t="0" r="698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                            稻壳大学                      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离散数学、数据结构、高级语言程序设计、操作系统、数据库原理、计算机通信与网络、计算机组成原理等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170.35pt;height:87pt;width:542.45pt;z-index:251728896;mso-width-relative:page;mso-height-relative:page;" fillcolor="#FFFFFF [3201]" filled="t" stroked="f" coordsize="21600,21600" o:gfxdata="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302NbbAAAADAEAAA8AAAAAAAAAAQAgAAAAIgAAAGRycy9kb3du&#10;cmV2LnhtbFBLAQIUABQAAAAIAIdO4kCAPUIfNQIAAEIEAAAOAAAAAAAAAAEAIAAAACo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                            稻壳大学                      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离散数学、数据结构、高级语言程序设计、操作系统、数据库原理、计算机通信与网络、计算机组成原理等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2068992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6061710</wp:posOffset>
                </wp:positionV>
                <wp:extent cx="6889115" cy="10858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 英语四级证书；英语六级证书；普通话二级甲等证书；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：熟练使用Spring、SpringBoot、SpringCloud、MyBatis等开源框架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：C1驾驶证书；国家计算机二级证书；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477.3pt;height:85.5pt;width:542.45pt;z-index:-1852898304;mso-width-relative:page;mso-height-relative:page;" filled="f" stroked="f" coordsize="21600,21600" o:gfxdata="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pZ7b3gAAAA0BAAAPAAAAAAAAAAEAIAAAACIAAABkcnMvZG93bnJldi54bWxQSwECFAAUAAAA&#10;CACHTuJAk7AG+y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 英语四级证书；英语六级证书；普通话二级甲等证书；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：熟练使用Spring、SpringBoot、SpringCloud、MyBatis等开源框架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：C1驾驶证书；国家计算机二级证书；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3792220</wp:posOffset>
                </wp:positionV>
                <wp:extent cx="6889115" cy="1951990"/>
                <wp:effectExtent l="0" t="0" r="6985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695" y="3093720"/>
                          <a:ext cx="6889115" cy="195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                          稻壳科技有限公司                 JAVA高级开发工程师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负责智能交通应用系统及平台的设计、研发和优化工作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负责智能交通商业运营和大数据平台的架构设计及研发工作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负责优化服务端性能、策略、算法，发现瓶颈并改进性能及扩展性，支撑业务高速发展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298.6pt;height:153.7pt;width:542.45pt;z-index:251800576;mso-width-relative:page;mso-height-relative:page;" fillcolor="#FFFFFF [3201]" filled="t" stroked="f" coordsize="21600,21600" o:gfxdata="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w64dg2wAAAAwBAAAPAAAAAAAAAAEA&#10;IAAAACIAAABkcnMvZG93bnJldi54bWxQSwECFAAUAAAACACHTuJA5KVQ8kUCAABdBAAADgAAAAAA&#10;AAABACAAAAAq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                          稻壳科技有限公司                 JAVA高级开发工程师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负责智能交通应用系统及平台的设计、研发和优化工作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负责智能交通商业运营和大数据平台的架构设计及研发工作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负责优化服务端性能、策略、算法，发现瓶颈并改进性能及扩展性，支撑业务高速发展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2212352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7728585</wp:posOffset>
                </wp:positionV>
                <wp:extent cx="6889115" cy="16833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168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Java基础扎实，对 Servlet、JVM 原理有一定的了解，能够完成模块设计和开发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深入理解分布式软件架构思想，熟悉面向对象思想和开发过程，熟悉相关建模工具；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熟练掌控后端技术并能依据业务场景做好技术选型，例如负载均衡、弹性扩容、微服务、缓存、分布式存储、分布式事务、消息中间件、RPC框架等；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学习能力强，具有快速适应项目的能力，能适应一定强度的工作；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608.55pt;height:132.55pt;width:542.45pt;z-index:-1852754944;mso-width-relative:page;mso-height-relative:page;" filled="f" stroked="f" coordsize="21600,21600" o:gfxdata="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rZY3LdAAAADgEAAA8AAAAAAAAAAQAgAAAAIgAAAGRycy9kb3ducmV2LnhtbFBLAQIUABQAAAAI&#10;AIdO4kCbaOYH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Java基础扎实，对 Servlet、JVM 原理有一定的了解，能够完成模块设计和开发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深入理解分布式软件架构思想，熟悉面向对象思想和开发过程，熟悉相关建模工具；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熟练掌控后端技术并能依据业务场景做好技术选型，例如负载均衡、弹性扩容、微服务、缓存、分布式存储、分布式事务、消息中间件、RPC框架等；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学习能力强，具有快速适应项目的能力，能适应一定强度的工作；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7254875</wp:posOffset>
                </wp:positionV>
                <wp:extent cx="6896100" cy="366395"/>
                <wp:effectExtent l="0" t="13970" r="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个人介绍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5pt;margin-top:571.25pt;height:28.85pt;width:543pt;z-index:251682816;mso-width-relative:page;mso-height-relative:page;" coordorigin="3052,6487" coordsize="10860,577" o:gfxdata="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">
                <o:lock v:ext="edit" aspectratio="f"/>
                <v:group id="_x0000_s1026" o:spid="_x0000_s1026" o:spt="203" style="position:absolute;left:3052;top:6590;height:474;width:2268;" coordorigin="1908,6654" coordsize="2268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908;top:6654;height:474;width:2268;" coordorigin="752,2719" coordsize="2268,47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dYyq0r0AAADb&#10;AAAADwAAAGRycy9kb3ducmV2LnhtbEWPW4vCMBSE3xf8D+Es+LamKlTtGgUFQUQELy/7dmiObdnm&#10;pCapl39vBMHHYWa+Yabzu6nFlZyvLCvo9xIQxLnVFRcKTsfVzxiED8gaa8uk4EEe5rPO1xQzbW+8&#10;p+shFCJC2GeooAyhyaT0eUkGfc82xNE7W2cwROkKqR3eItzUcpAkqTRYcVwosaFlSfn/oTUK0uFq&#10;59aL9jJMN+fT42/UTrZESnW/+8kviED38Am/22utYDCB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jKr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Cba3rLkAAADb&#10;AAAADwAAAGRycy9kb3ducmV2LnhtbEVPTYvCMBC9C/6HMMLeNFVBpGsUFBTB07oq7m1oZpuyzaQm&#10;sdV/bw7CHh/ve7F62Fq05EPlWMF4lIEgLpyuuFRw+t4O5yBCRNZYOyYFTwqwWvZ7C8y16/iL2mMs&#10;RQrhkKMCE2OTSxkKQxbDyDXEift13mJM0JdSe+xSuK3lJMtm0mLFqcFgQxtDxd/xbhX4+e0y4+r6&#10;7A7n9ue2Pu3u0lilPgbj7BNEpEf8F7/de61gmtanL+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2t6y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6487;height:0;width:10860;" filled="f" stroked="t" coordsize="21600,21600" o:gfxdata="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qfA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5584825</wp:posOffset>
                </wp:positionV>
                <wp:extent cx="6896100" cy="369570"/>
                <wp:effectExtent l="0" t="13970" r="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9570"/>
                          <a:chOff x="3052" y="5123"/>
                          <a:chExt cx="10860" cy="58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3052" y="5231"/>
                            <a:ext cx="2268" cy="474"/>
                            <a:chOff x="1908" y="5263"/>
                            <a:chExt cx="2268" cy="47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1908" y="526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3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83" name="任意多边形 24"/>
                          <wps:cNvSpPr/>
                          <wps:spPr>
                            <a:xfrm>
                              <a:off x="2290" y="5387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052" y="5123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5pt;margin-top:439.75pt;height:29.1pt;width:543pt;z-index:251683840;mso-width-relative:page;mso-height-relative:page;" coordorigin="3052,5123" coordsize="10860,582" o:gfxdata="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QNNncd0AAAAMAQAADwAAAAAAAAABACAAAAAi&#10;AAAAZHJzL2Rvd25yZXYueG1sUEsBAhQAFAAAAAgAh07iQHqNduiYCwAAcDcAAA4AAAAAAAAAAQAg&#10;AAAALAEAAGRycy9lMm9Eb2MueG1sUEsFBgAAAAAGAAYAWQEAADYPAAAAAA==&#10;">
                <o:lock v:ext="edit" aspectratio="f"/>
                <v:group id="_x0000_s1026" o:spid="_x0000_s1026" o:spt="203" style="position:absolute;left:3052;top:5231;height:474;width:2268;" coordorigin="1908,5263" coordsize="2268,47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908;top:5263;height:474;width:2268;" coordorigin="752,2719" coordsize="2268,4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m40FTL4AAADb&#10;AAAADwAAAGRycy9kb3ducmV2LnhtbEWPW4vCMBSE3wX/QzjCvmmqLlWrUdgFQRYRvLz4dmiObbE5&#10;6Sapl39vFhZ8HGbmG2axepha3Mj5yrKC4SABQZxbXXGh4HRc96cgfEDWWFsmBU/ysFp2OwvMtL3z&#10;nm6HUIgIYZ+hgjKEJpPS5yUZ9APbEEfvYp3BEKUrpHZ4j3BTy1GSpNJgxXGhxIa+S8qvh9YoSMfr&#10;ndt8tb/j9Odyep4n7WxLpNRHb5jMQQR6hHf4v73RCkaf8Pcl/gC5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0FT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nBiC6bwAAADb&#10;AAAADwAAAGRycy9kb3ducmV2LnhtbEWPQWsCMRSE7wX/Q3iCt5pVUGQ1CgpKoadaFb09Ns/N4uZl&#10;TeKu/vumUOhxmJlvmMXqaWvRkg+VYwWjYQaCuHC64lLB4Xv7PgMRIrLG2jEpeFGA1bL3tsBcu46/&#10;qN3HUiQIhxwVmBibXMpQGLIYhq4hTt7VeYsxSV9K7bFLcFvLcZZNpcWK04LBhjaGitv+YRX42f00&#10;5er86j6P7eW+Puwe0lilBv1RNgcR6Rn/w3/tD61gPIHfL+k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Ygu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2290;top:5387;height:227;width:227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052;top:5123;height:0;width:10860;" filled="f" stroked="t" coordsize="21600,21600" o:gfxdata="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e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3321050</wp:posOffset>
                </wp:positionV>
                <wp:extent cx="6896100" cy="363855"/>
                <wp:effectExtent l="0" t="1397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0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62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4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6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5pt;margin-top:261.5pt;height:28.65pt;width:543pt;z-index:251683840;mso-width-relative:page;mso-height-relative:page;" coordorigin="3052,3854" coordsize="10860,573" o:gfxdata="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">
                <o:lock v:ext="edit" aspectratio="f"/>
                <v:group id="_x0000_s1026" o:spid="_x0000_s1026" o:spt="203" style="position:absolute;left:3052;top:3953;height:474;width:2268;" coordorigin="752,3953" coordsize="2268,47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52;top:3953;height:474;width:2268;" coordorigin="752,2719" coordsize="2268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1KzF9L8AAADb&#10;AAAADwAAAGRycy9kb3ducmV2LnhtbEWPzWvCQBDF70L/h2WE3nRjhdimrkILgkgR/Lj0NmTHJJid&#10;TXc3fvz3zqHgbYb35r3fzJc316oLhdh4NjAZZ6CIS28brgwcD6vRO6iYkC22nsnAnSIsFy+DORbW&#10;X3lHl32qlIRwLNBAnVJXaB3LmhzGse+IRTv54DDJGiptA14l3LX6Lcty7bBhaaixo++ayvO+dwby&#10;6Wob1l/93zTfnI7331n/8UNkzOtwkn2CSnRLT/P/9doKvsDKLzKAXj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sxf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0zlCUbsAAADb&#10;AAAADwAAAGRycy9kb3ducmV2LnhtbEVPTWsCMRC9C/0PYQre3KweRFejYKFS6Emr0t6GzbhZ3EzW&#10;JO7qv28KBW/zeJ+zXN9tIzryoXasYJzlIIhLp2uuFBy+3kczECEia2wck4IHBVivXgZLLLTreUfd&#10;PlYihXAoUIGJsS2kDKUhiyFzLXHizs5bjAn6SmqPfQq3jZzk+VRarDk1GGzpzVB52d+sAj+7nqZc&#10;fz/6z2P3c90ctjdprFLD13G+ABHpHp/if/eHTvPn8PdLO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lCU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OCEu474AAADb&#10;AAAADwAAAGRycy9kb3ducmV2LnhtbEWPzWrDMBCE74W8g9hAbo3sFNLiRDa0NNBLQuO6kOPG2tim&#10;1spIyu/TV4FCj8PMfMMsi4vpxYmc7ywrSKcJCOLa6o4bBdXX6vEFhA/IGnvLpOBKHop89LDETNsz&#10;b+lUhkZECPsMFbQhDJmUvm7JoJ/agTh6B+sMhihdI7XDc4SbXs6SZC4NdhwXWhzoraX6pzwaBZsr&#10;u5nB1/dbXVaf+10avp9xrdRknCYLEIEu4T/81/7QCuZPcP8Sf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Eu47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gea9V70AAADb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nQO/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r1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_x0000_s1026" o:spid="_x0000_s1026" o:spt="20" style="position:absolute;left:3052;top:3854;height:0;width:10860;" filled="f" stroked="t" coordsize="21600,21600" o:gfxdata="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U3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52070</wp:posOffset>
                </wp:positionV>
                <wp:extent cx="3836035" cy="10128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锤子简历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求职意向：JAVA高级开发工程师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pt;margin-top:4.1pt;height:79.75pt;width:302.05pt;z-index:251696128;mso-width-relative:page;mso-height-relative:page;" filled="f" stroked="f" coordsize="21600,21600" o:gfxdata="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lUss3UAAAA&#10;CQEAAA8AAAAAAAAAAQAgAAAAIgAAAGRycy9kb3ducmV2LnhtbFBLAQIUABQAAAAIAIdO4kBXwBuq&#10;IQIAABkEAAAOAAAAAAAAAAEAIAAAACM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锤子简历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求职意向：JAVA高级开发工程师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721995</wp:posOffset>
                </wp:positionV>
                <wp:extent cx="1880235" cy="60579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0pt;margin-top:56.85pt;height:47.7pt;width:148.05pt;z-index:251693056;mso-width-relative:page;mso-height-relative:page;" filled="f" stroked="f" coordsize="21600,21600" o:gfxdata="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dnUW1wAA&#10;AAsBAAAPAAAAAAAAAAEAIAAAACIAAABkcnMvZG93bnJldi54bWxQSwECFAAUAAAACACHTuJAKCsc&#10;ix8CAAAYBAAADgAAAAAAAAABACAAAAAm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邮箱：123@123.com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815340</wp:posOffset>
                </wp:positionV>
                <wp:extent cx="215900" cy="179705"/>
                <wp:effectExtent l="0" t="0" r="12700" b="10795"/>
                <wp:wrapNone/>
                <wp:docPr id="54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179705"/>
                          <a:chOff x="0" y="0"/>
                          <a:chExt cx="1089025" cy="82867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97" name="Freeform 5"/>
                        <wps:cNvSpPr>
                          <a:spLocks noEditPoints="1"/>
                        </wps:cNvSpPr>
                        <wps:spPr>
                          <a:xfrm>
                            <a:off x="0" y="0"/>
                            <a:ext cx="1089025" cy="828675"/>
                          </a:xfrm>
                          <a:custGeom>
                            <a:avLst/>
                            <a:gdLst>
                              <a:gd name="T0" fmla="*/ 4926 w 5389"/>
                              <a:gd name="T1" fmla="*/ 3880 h 4096"/>
                              <a:gd name="T2" fmla="*/ 4926 w 5389"/>
                              <a:gd name="T3" fmla="*/ 3880 h 4096"/>
                              <a:gd name="T4" fmla="*/ 5174 w 5389"/>
                              <a:gd name="T5" fmla="*/ 3663 h 4096"/>
                              <a:gd name="T6" fmla="*/ 5174 w 5389"/>
                              <a:gd name="T7" fmla="*/ 433 h 4096"/>
                              <a:gd name="T8" fmla="*/ 4926 w 5389"/>
                              <a:gd name="T9" fmla="*/ 216 h 4096"/>
                              <a:gd name="T10" fmla="*/ 463 w 5389"/>
                              <a:gd name="T11" fmla="*/ 216 h 4096"/>
                              <a:gd name="T12" fmla="*/ 216 w 5389"/>
                              <a:gd name="T13" fmla="*/ 433 h 4096"/>
                              <a:gd name="T14" fmla="*/ 216 w 5389"/>
                              <a:gd name="T15" fmla="*/ 3663 h 4096"/>
                              <a:gd name="T16" fmla="*/ 463 w 5389"/>
                              <a:gd name="T17" fmla="*/ 3880 h 4096"/>
                              <a:gd name="T18" fmla="*/ 4926 w 5389"/>
                              <a:gd name="T19" fmla="*/ 3880 h 4096"/>
                              <a:gd name="T20" fmla="*/ 4926 w 5389"/>
                              <a:gd name="T21" fmla="*/ 4096 h 4096"/>
                              <a:gd name="T22" fmla="*/ 463 w 5389"/>
                              <a:gd name="T23" fmla="*/ 4096 h 4096"/>
                              <a:gd name="T24" fmla="*/ 0 w 5389"/>
                              <a:gd name="T25" fmla="*/ 3663 h 4096"/>
                              <a:gd name="T26" fmla="*/ 0 w 5389"/>
                              <a:gd name="T27" fmla="*/ 433 h 4096"/>
                              <a:gd name="T28" fmla="*/ 463 w 5389"/>
                              <a:gd name="T29" fmla="*/ 0 h 4096"/>
                              <a:gd name="T30" fmla="*/ 4926 w 5389"/>
                              <a:gd name="T31" fmla="*/ 0 h 4096"/>
                              <a:gd name="T32" fmla="*/ 5389 w 5389"/>
                              <a:gd name="T33" fmla="*/ 433 h 4096"/>
                              <a:gd name="T34" fmla="*/ 5389 w 5389"/>
                              <a:gd name="T35" fmla="*/ 3663 h 4096"/>
                              <a:gd name="T36" fmla="*/ 4926 w 5389"/>
                              <a:gd name="T37" fmla="*/ 4096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389" h="4096">
                                <a:moveTo>
                                  <a:pt x="4926" y="3880"/>
                                </a:moveTo>
                                <a:cubicBezTo>
                                  <a:pt x="4926" y="3880"/>
                                  <a:pt x="4926" y="3880"/>
                                  <a:pt x="4926" y="3880"/>
                                </a:cubicBezTo>
                                <a:cubicBezTo>
                                  <a:pt x="5066" y="3880"/>
                                  <a:pt x="5174" y="3780"/>
                                  <a:pt x="5174" y="3663"/>
                                </a:cubicBezTo>
                                <a:cubicBezTo>
                                  <a:pt x="5174" y="433"/>
                                  <a:pt x="5174" y="433"/>
                                  <a:pt x="5174" y="433"/>
                                </a:cubicBezTo>
                                <a:cubicBezTo>
                                  <a:pt x="5174" y="316"/>
                                  <a:pt x="5066" y="216"/>
                                  <a:pt x="4926" y="216"/>
                                </a:cubicBezTo>
                                <a:cubicBezTo>
                                  <a:pt x="463" y="216"/>
                                  <a:pt x="463" y="216"/>
                                  <a:pt x="463" y="216"/>
                                </a:cubicBezTo>
                                <a:cubicBezTo>
                                  <a:pt x="323" y="216"/>
                                  <a:pt x="216" y="316"/>
                                  <a:pt x="216" y="433"/>
                                </a:cubicBezTo>
                                <a:cubicBezTo>
                                  <a:pt x="216" y="3663"/>
                                  <a:pt x="216" y="3663"/>
                                  <a:pt x="216" y="3663"/>
                                </a:cubicBezTo>
                                <a:cubicBezTo>
                                  <a:pt x="216" y="3780"/>
                                  <a:pt x="323" y="3880"/>
                                  <a:pt x="463" y="3880"/>
                                </a:cubicBezTo>
                                <a:lnTo>
                                  <a:pt x="4926" y="3880"/>
                                </a:lnTo>
                                <a:close/>
                                <a:moveTo>
                                  <a:pt x="4926" y="4096"/>
                                </a:moveTo>
                                <a:cubicBezTo>
                                  <a:pt x="463" y="4096"/>
                                  <a:pt x="463" y="4096"/>
                                  <a:pt x="463" y="4096"/>
                                </a:cubicBezTo>
                                <a:cubicBezTo>
                                  <a:pt x="207" y="4096"/>
                                  <a:pt x="0" y="3902"/>
                                  <a:pt x="0" y="3663"/>
                                </a:cubicBezTo>
                                <a:cubicBezTo>
                                  <a:pt x="0" y="433"/>
                                  <a:pt x="0" y="433"/>
                                  <a:pt x="0" y="433"/>
                                </a:cubicBezTo>
                                <a:cubicBezTo>
                                  <a:pt x="0" y="194"/>
                                  <a:pt x="207" y="0"/>
                                  <a:pt x="463" y="0"/>
                                </a:cubicBezTo>
                                <a:cubicBezTo>
                                  <a:pt x="4926" y="0"/>
                                  <a:pt x="4926" y="0"/>
                                  <a:pt x="4926" y="0"/>
                                </a:cubicBezTo>
                                <a:cubicBezTo>
                                  <a:pt x="5182" y="0"/>
                                  <a:pt x="5389" y="194"/>
                                  <a:pt x="5389" y="433"/>
                                </a:cubicBezTo>
                                <a:cubicBezTo>
                                  <a:pt x="5389" y="3663"/>
                                  <a:pt x="5389" y="3663"/>
                                  <a:pt x="5389" y="3663"/>
                                </a:cubicBezTo>
                                <a:cubicBezTo>
                                  <a:pt x="5389" y="3902"/>
                                  <a:pt x="5182" y="4096"/>
                                  <a:pt x="4926" y="40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8" name="Freeform 6"/>
                        <wps:cNvSpPr/>
                        <wps:spPr>
                          <a:xfrm>
                            <a:off x="130175" y="174625"/>
                            <a:ext cx="434975" cy="461963"/>
                          </a:xfrm>
                          <a:custGeom>
                            <a:avLst/>
                            <a:gdLst>
                              <a:gd name="T0" fmla="*/ 5 w 2155"/>
                              <a:gd name="T1" fmla="*/ 2285 h 2285"/>
                              <a:gd name="T2" fmla="*/ 67 w 2155"/>
                              <a:gd name="T3" fmla="*/ 1926 h 2285"/>
                              <a:gd name="T4" fmla="*/ 519 w 2155"/>
                              <a:gd name="T5" fmla="*/ 1698 h 2285"/>
                              <a:gd name="T6" fmla="*/ 849 w 2155"/>
                              <a:gd name="T7" fmla="*/ 1469 h 2285"/>
                              <a:gd name="T8" fmla="*/ 840 w 2155"/>
                              <a:gd name="T9" fmla="*/ 1302 h 2285"/>
                              <a:gd name="T10" fmla="*/ 600 w 2155"/>
                              <a:gd name="T11" fmla="*/ 1073 h 2285"/>
                              <a:gd name="T12" fmla="*/ 489 w 2155"/>
                              <a:gd name="T13" fmla="*/ 940 h 2285"/>
                              <a:gd name="T14" fmla="*/ 532 w 2155"/>
                              <a:gd name="T15" fmla="*/ 709 h 2285"/>
                              <a:gd name="T16" fmla="*/ 570 w 2155"/>
                              <a:gd name="T17" fmla="*/ 655 h 2285"/>
                              <a:gd name="T18" fmla="*/ 572 w 2155"/>
                              <a:gd name="T19" fmla="*/ 329 h 2285"/>
                              <a:gd name="T20" fmla="*/ 753 w 2155"/>
                              <a:gd name="T21" fmla="*/ 82 h 2285"/>
                              <a:gd name="T22" fmla="*/ 874 w 2155"/>
                              <a:gd name="T23" fmla="*/ 64 h 2285"/>
                              <a:gd name="T24" fmla="*/ 985 w 2155"/>
                              <a:gd name="T25" fmla="*/ 33 h 2285"/>
                              <a:gd name="T26" fmla="*/ 1151 w 2155"/>
                              <a:gd name="T27" fmla="*/ 0 h 2285"/>
                              <a:gd name="T28" fmla="*/ 1326 w 2155"/>
                              <a:gd name="T29" fmla="*/ 134 h 2285"/>
                              <a:gd name="T30" fmla="*/ 1468 w 2155"/>
                              <a:gd name="T31" fmla="*/ 132 h 2285"/>
                              <a:gd name="T32" fmla="*/ 1585 w 2155"/>
                              <a:gd name="T33" fmla="*/ 388 h 2285"/>
                              <a:gd name="T34" fmla="*/ 1591 w 2155"/>
                              <a:gd name="T35" fmla="*/ 667 h 2285"/>
                              <a:gd name="T36" fmla="*/ 1617 w 2155"/>
                              <a:gd name="T37" fmla="*/ 715 h 2285"/>
                              <a:gd name="T38" fmla="*/ 1680 w 2155"/>
                              <a:gd name="T39" fmla="*/ 946 h 2285"/>
                              <a:gd name="T40" fmla="*/ 1541 w 2155"/>
                              <a:gd name="T41" fmla="*/ 1068 h 2285"/>
                              <a:gd name="T42" fmla="*/ 1312 w 2155"/>
                              <a:gd name="T43" fmla="*/ 1333 h 2285"/>
                              <a:gd name="T44" fmla="*/ 1310 w 2155"/>
                              <a:gd name="T45" fmla="*/ 1486 h 2285"/>
                              <a:gd name="T46" fmla="*/ 1594 w 2155"/>
                              <a:gd name="T47" fmla="*/ 1698 h 2285"/>
                              <a:gd name="T48" fmla="*/ 2080 w 2155"/>
                              <a:gd name="T49" fmla="*/ 1926 h 2285"/>
                              <a:gd name="T50" fmla="*/ 2155 w 2155"/>
                              <a:gd name="T51" fmla="*/ 2285 h 2285"/>
                              <a:gd name="T52" fmla="*/ 5 w 2155"/>
                              <a:gd name="T53" fmla="*/ 2285 h 2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5" h="2285">
                                <a:moveTo>
                                  <a:pt x="5" y="2285"/>
                                </a:moveTo>
                                <a:cubicBezTo>
                                  <a:pt x="5" y="2285"/>
                                  <a:pt x="0" y="1989"/>
                                  <a:pt x="67" y="1926"/>
                                </a:cubicBezTo>
                                <a:cubicBezTo>
                                  <a:pt x="134" y="1863"/>
                                  <a:pt x="162" y="1750"/>
                                  <a:pt x="519" y="1698"/>
                                </a:cubicBezTo>
                                <a:cubicBezTo>
                                  <a:pt x="875" y="1647"/>
                                  <a:pt x="838" y="1463"/>
                                  <a:pt x="849" y="1469"/>
                                </a:cubicBezTo>
                                <a:cubicBezTo>
                                  <a:pt x="847" y="1400"/>
                                  <a:pt x="840" y="1302"/>
                                  <a:pt x="840" y="1302"/>
                                </a:cubicBezTo>
                                <a:cubicBezTo>
                                  <a:pt x="840" y="1302"/>
                                  <a:pt x="655" y="1225"/>
                                  <a:pt x="600" y="1073"/>
                                </a:cubicBezTo>
                                <a:cubicBezTo>
                                  <a:pt x="485" y="1028"/>
                                  <a:pt x="500" y="999"/>
                                  <a:pt x="489" y="940"/>
                                </a:cubicBezTo>
                                <a:cubicBezTo>
                                  <a:pt x="489" y="940"/>
                                  <a:pt x="454" y="704"/>
                                  <a:pt x="532" y="709"/>
                                </a:cubicBezTo>
                                <a:cubicBezTo>
                                  <a:pt x="532" y="709"/>
                                  <a:pt x="582" y="709"/>
                                  <a:pt x="570" y="655"/>
                                </a:cubicBezTo>
                                <a:cubicBezTo>
                                  <a:pt x="566" y="564"/>
                                  <a:pt x="566" y="389"/>
                                  <a:pt x="572" y="329"/>
                                </a:cubicBezTo>
                                <a:cubicBezTo>
                                  <a:pt x="578" y="269"/>
                                  <a:pt x="624" y="106"/>
                                  <a:pt x="753" y="82"/>
                                </a:cubicBezTo>
                                <a:cubicBezTo>
                                  <a:pt x="883" y="58"/>
                                  <a:pt x="831" y="70"/>
                                  <a:pt x="874" y="64"/>
                                </a:cubicBezTo>
                                <a:cubicBezTo>
                                  <a:pt x="917" y="58"/>
                                  <a:pt x="905" y="33"/>
                                  <a:pt x="985" y="33"/>
                                </a:cubicBezTo>
                                <a:cubicBezTo>
                                  <a:pt x="1151" y="0"/>
                                  <a:pt x="1151" y="0"/>
                                  <a:pt x="1151" y="0"/>
                                </a:cubicBezTo>
                                <a:cubicBezTo>
                                  <a:pt x="1232" y="0"/>
                                  <a:pt x="1283" y="128"/>
                                  <a:pt x="1326" y="134"/>
                                </a:cubicBezTo>
                                <a:cubicBezTo>
                                  <a:pt x="1369" y="140"/>
                                  <a:pt x="1379" y="116"/>
                                  <a:pt x="1468" y="132"/>
                                </a:cubicBezTo>
                                <a:cubicBezTo>
                                  <a:pt x="1597" y="156"/>
                                  <a:pt x="1579" y="328"/>
                                  <a:pt x="1585" y="388"/>
                                </a:cubicBezTo>
                                <a:cubicBezTo>
                                  <a:pt x="1592" y="449"/>
                                  <a:pt x="1603" y="612"/>
                                  <a:pt x="1591" y="667"/>
                                </a:cubicBezTo>
                                <a:cubicBezTo>
                                  <a:pt x="1578" y="721"/>
                                  <a:pt x="1617" y="715"/>
                                  <a:pt x="1617" y="715"/>
                                </a:cubicBezTo>
                                <a:cubicBezTo>
                                  <a:pt x="1709" y="715"/>
                                  <a:pt x="1680" y="946"/>
                                  <a:pt x="1680" y="946"/>
                                </a:cubicBezTo>
                                <a:cubicBezTo>
                                  <a:pt x="1666" y="1008"/>
                                  <a:pt x="1627" y="1015"/>
                                  <a:pt x="1541" y="1068"/>
                                </a:cubicBezTo>
                                <a:cubicBezTo>
                                  <a:pt x="1487" y="1220"/>
                                  <a:pt x="1312" y="1333"/>
                                  <a:pt x="1312" y="1333"/>
                                </a:cubicBezTo>
                                <a:cubicBezTo>
                                  <a:pt x="1312" y="1333"/>
                                  <a:pt x="1311" y="1459"/>
                                  <a:pt x="1310" y="1486"/>
                                </a:cubicBezTo>
                                <a:cubicBezTo>
                                  <a:pt x="1313" y="1497"/>
                                  <a:pt x="1290" y="1654"/>
                                  <a:pt x="1594" y="1698"/>
                                </a:cubicBezTo>
                                <a:cubicBezTo>
                                  <a:pt x="1951" y="1750"/>
                                  <a:pt x="2013" y="1863"/>
                                  <a:pt x="2080" y="1926"/>
                                </a:cubicBezTo>
                                <a:cubicBezTo>
                                  <a:pt x="2147" y="1989"/>
                                  <a:pt x="2155" y="2285"/>
                                  <a:pt x="2155" y="2285"/>
                                </a:cubicBezTo>
                                <a:cubicBezTo>
                                  <a:pt x="5" y="2285"/>
                                  <a:pt x="5" y="2285"/>
                                  <a:pt x="5" y="2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9" name="Freeform 7"/>
                        <wps:cNvSpPr/>
                        <wps:spPr>
                          <a:xfrm>
                            <a:off x="650875" y="552450"/>
                            <a:ext cx="271463" cy="85725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4"/>
                              <a:gd name="T2" fmla="*/ 171 w 171"/>
                              <a:gd name="T3" fmla="*/ 0 h 54"/>
                              <a:gd name="T4" fmla="*/ 171 w 171"/>
                              <a:gd name="T5" fmla="*/ 54 h 54"/>
                              <a:gd name="T6" fmla="*/ 0 w 171"/>
                              <a:gd name="T7" fmla="*/ 54 h 54"/>
                              <a:gd name="T8" fmla="*/ 0 w 171"/>
                              <a:gd name="T9" fmla="*/ 0 h 54"/>
                              <a:gd name="T10" fmla="*/ 0 w 171"/>
                              <a:gd name="T11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4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0" name="Freeform 8"/>
                        <wps:cNvSpPr/>
                        <wps:spPr>
                          <a:xfrm>
                            <a:off x="650875" y="382588"/>
                            <a:ext cx="271463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1" name="Freeform 9"/>
                        <wps:cNvSpPr/>
                        <wps:spPr>
                          <a:xfrm>
                            <a:off x="650875" y="212725"/>
                            <a:ext cx="271463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o:spt="203" style="position:absolute;left:0pt;margin-left:71.05pt;margin-top:64.2pt;height:14.15pt;width:17pt;z-index:251694080;mso-width-relative:page;mso-height-relative:page;" coordsize="1089025,828675" o:gfxdata="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">
                <o:lock v:ext="edit" aspectratio="f"/>
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<v:path o:connectlocs="0,0;271463,0;271463,85725;0,85725;0,0;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<v:path o:connectlocs="0,0;271463,0;271463,84138;0,84138;0,0;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<v:path o:connectlocs="0,0;271463,0;271463,84138;0,84138;0,0;0,0" o:connectangles="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1097915</wp:posOffset>
                </wp:positionV>
                <wp:extent cx="185420" cy="144145"/>
                <wp:effectExtent l="0" t="0" r="5080" b="825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5420" cy="14414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242.05pt;margin-top:86.45pt;height:11.35pt;width:14.6pt;z-index:251685888;mso-width-relative:page;mso-height-relative:page;" fillcolor="#2F5597 [2408]" filled="t" stroked="f" coordsize="3072,2244" o:gfxdata="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OO4zN7aAAAA&#10;CwEAAA8AAAAAAAAAAQAgAAAAIgAAAGRycy9kb3ducmV2LnhtbFBLAQIUABQAAAAIAIdO4kDUICwK&#10;VQQAAIYRAAAOAAAAAAAAAAEAIAAAACkBAABkcnMvZTJvRG9jLnhtbFBLBQYAAAAABgAGAFkBAADw&#10;BwAAAAA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67372,0;18047,0;0,19206;0,124938;18047,144145;167372,144145;185420,124938;185420,19206;167372,0;166950,39055;92710,88452;18469,39055;18469,19334;92710,68668;166950,19334;166950,39055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815340</wp:posOffset>
                </wp:positionV>
                <wp:extent cx="107950" cy="215900"/>
                <wp:effectExtent l="0" t="0" r="6350" b="12700"/>
                <wp:wrapNone/>
                <wp:docPr id="26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7659058" y="2437756"/>
                            </a:cxn>
                            <a:cxn ang="0">
                              <a:pos x="62366035" y="0"/>
                            </a:cxn>
                            <a:cxn ang="0">
                              <a:pos x="56670267" y="2970058"/>
                            </a:cxn>
                            <a:cxn ang="0">
                              <a:pos x="24192761" y="19333691"/>
                            </a:cxn>
                            <a:cxn ang="0">
                              <a:pos x="12254556" y="22892143"/>
                            </a:cxn>
                            <a:cxn ang="0">
                              <a:pos x="3682138" y="31270105"/>
                            </a:cxn>
                            <a:cxn ang="0">
                              <a:pos x="28767" y="42870320"/>
                            </a:cxn>
                            <a:cxn ang="0">
                              <a:pos x="1524672" y="150914623"/>
                            </a:cxn>
                            <a:cxn ang="0">
                              <a:pos x="8342278" y="160749569"/>
                            </a:cxn>
                            <a:cxn ang="0">
                              <a:pos x="19129787" y="166437580"/>
                            </a:cxn>
                            <a:cxn ang="0">
                              <a:pos x="66249545" y="166941968"/>
                            </a:cxn>
                            <a:cxn ang="0">
                              <a:pos x="77641079" y="162290646"/>
                            </a:cxn>
                            <a:cxn ang="0">
                              <a:pos x="85350565" y="153156190"/>
                            </a:cxn>
                            <a:cxn ang="0">
                              <a:pos x="87910775" y="44131201"/>
                            </a:cxn>
                            <a:cxn ang="0">
                              <a:pos x="86098518" y="35080752"/>
                            </a:cxn>
                            <a:cxn ang="0">
                              <a:pos x="80575265" y="26842975"/>
                            </a:cxn>
                            <a:cxn ang="0">
                              <a:pos x="72204219" y="21295062"/>
                            </a:cxn>
                            <a:cxn ang="0">
                              <a:pos x="17461367" y="45420085"/>
                            </a:cxn>
                            <a:cxn ang="0">
                              <a:pos x="19618833" y="41105051"/>
                            </a:cxn>
                            <a:cxn ang="0">
                              <a:pos x="23531111" y="38247000"/>
                            </a:cxn>
                            <a:cxn ang="0">
                              <a:pos x="60381083" y="37462504"/>
                            </a:cxn>
                            <a:cxn ang="0">
                              <a:pos x="65242686" y="38695384"/>
                            </a:cxn>
                            <a:cxn ang="0">
                              <a:pos x="68867289" y="41861545"/>
                            </a:cxn>
                            <a:cxn ang="0">
                              <a:pos x="70564476" y="46428772"/>
                            </a:cxn>
                            <a:cxn ang="0">
                              <a:pos x="70132965" y="78679564"/>
                            </a:cxn>
                            <a:cxn ang="0">
                              <a:pos x="67601523" y="82770494"/>
                            </a:cxn>
                            <a:cxn ang="0">
                              <a:pos x="63430429" y="85236253"/>
                            </a:cxn>
                            <a:cxn ang="0">
                              <a:pos x="26436529" y="85628545"/>
                            </a:cxn>
                            <a:cxn ang="0">
                              <a:pos x="21805066" y="83975371"/>
                            </a:cxn>
                            <a:cxn ang="0">
                              <a:pos x="18496904" y="80472835"/>
                            </a:cxn>
                            <a:cxn ang="0">
                              <a:pos x="17259996" y="75709505"/>
                            </a:cxn>
                            <a:cxn ang="0">
                              <a:pos x="20481856" y="102132187"/>
                            </a:cxn>
                            <a:cxn ang="0">
                              <a:pos x="35210319" y="100815214"/>
                            </a:cxn>
                            <a:cxn ang="0">
                              <a:pos x="38058203" y="102132187"/>
                            </a:cxn>
                            <a:cxn ang="0">
                              <a:pos x="38921225" y="114993283"/>
                            </a:cxn>
                            <a:cxn ang="0">
                              <a:pos x="36965131" y="117795242"/>
                            </a:cxn>
                            <a:cxn ang="0">
                              <a:pos x="22236577" y="118047436"/>
                            </a:cxn>
                            <a:cxn ang="0">
                              <a:pos x="19820205" y="115693773"/>
                            </a:cxn>
                            <a:cxn ang="0">
                              <a:pos x="48586805" y="103000777"/>
                            </a:cxn>
                            <a:cxn ang="0">
                              <a:pos x="51233317" y="100871306"/>
                            </a:cxn>
                            <a:cxn ang="0">
                              <a:pos x="65904336" y="101431697"/>
                            </a:cxn>
                            <a:cxn ang="0">
                              <a:pos x="67543988" y="104429758"/>
                            </a:cxn>
                            <a:cxn ang="0">
                              <a:pos x="66479684" y="117178758"/>
                            </a:cxn>
                            <a:cxn ang="0">
                              <a:pos x="52010037" y="118215536"/>
                            </a:cxn>
                            <a:cxn ang="0">
                              <a:pos x="48960781" y="116646456"/>
                            </a:cxn>
                            <a:cxn ang="0">
                              <a:pos x="19676368" y="130236044"/>
                            </a:cxn>
                            <a:cxn ang="0">
                              <a:pos x="21574927" y="127434086"/>
                            </a:cxn>
                            <a:cxn ang="0">
                              <a:pos x="36303481" y="127181892"/>
                            </a:cxn>
                            <a:cxn ang="0">
                              <a:pos x="38748621" y="129563557"/>
                            </a:cxn>
                            <a:cxn ang="0">
                              <a:pos x="38460947" y="142564751"/>
                            </a:cxn>
                            <a:cxn ang="0">
                              <a:pos x="35584296" y="144414026"/>
                            </a:cxn>
                            <a:cxn ang="0">
                              <a:pos x="20999669" y="143601440"/>
                            </a:cxn>
                            <a:cxn ang="0">
                              <a:pos x="19647601" y="130628336"/>
                            </a:cxn>
                            <a:cxn ang="0">
                              <a:pos x="49392293" y="128106485"/>
                            </a:cxn>
                            <a:cxn ang="0">
                              <a:pos x="63861850" y="127041794"/>
                            </a:cxn>
                            <a:cxn ang="0">
                              <a:pos x="66939873" y="128610873"/>
                            </a:cxn>
                            <a:cxn ang="0">
                              <a:pos x="67486453" y="141556063"/>
                            </a:cxn>
                            <a:cxn ang="0">
                              <a:pos x="65300220" y="144133830"/>
                            </a:cxn>
                            <a:cxn ang="0">
                              <a:pos x="50542899" y="144133830"/>
                            </a:cxn>
                            <a:cxn ang="0">
                              <a:pos x="48385433" y="141556063"/>
                            </a:cxn>
                          </a:cxnLst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45.1pt;margin-top:64.2pt;height:17pt;width:8.5pt;z-index:251691008;mso-width-relative:page;mso-height-relative:page;" fillcolor="#2F5597 [2408]" filled="t" stroked="f" coordsize="3056,5968" o:gfxdata="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1097915</wp:posOffset>
                </wp:positionV>
                <wp:extent cx="132715" cy="179705"/>
                <wp:effectExtent l="0" t="0" r="635" b="10795"/>
                <wp:wrapNone/>
                <wp:docPr id="184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32715" cy="179705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71.05pt;margin-top:86.45pt;height:14.15pt;width:10.45pt;z-index:251695104;mso-width-relative:page;mso-height-relative:page;" fillcolor="#2F5597 [2408]" filled="t" stroked="f" coordsize="2052,2603" o:gfxdata="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Ded2VF2AAAAAsBAAAPAAAAAAAAAAEAIAAAACIAAABkcnMvZG93bnJldi54bWxQSwECFAAUAAAA&#10;CACHTuJA7palg+8DAAAtDQAADgAAAAAAAAABACAAAAAnAQAAZHJzL2Uyb0RvYy54bWxQSwUGAAAA&#10;AAYABgBZAQAAiAc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66357,0;0,70763;51999,169763;80780,169694;132715,70763;66357,0;66357,101278;35701,68554;66357,35761;97013,68554;66357,101278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721995</wp:posOffset>
                </wp:positionV>
                <wp:extent cx="1668145" cy="605790"/>
                <wp:effectExtent l="0" t="0" r="0" b="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生日：1995.5.2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现居：广东广州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6.95pt;margin-top:56.85pt;height:47.7pt;width:131.35pt;z-index:251688960;mso-width-relative:page;mso-height-relative:page;" filled="f" stroked="f" coordsize="21600,21600" o:gfxdata="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fUJ9tcA&#10;AAALAQAADwAAAAAAAAABACAAAAAiAAAAZHJzL2Rvd25yZXYueG1sUEsBAhQAFAAAAAgAh07iQJ4B&#10;Ai4gAgAAGA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生日：1995.5.2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-95250</wp:posOffset>
            </wp:positionV>
            <wp:extent cx="1016000" cy="1423035"/>
            <wp:effectExtent l="9525" t="9525" r="22225" b="15240"/>
            <wp:wrapNone/>
            <wp:docPr id="5" name="图片 17" descr="D:\桌面文件\用于长方形头像120x168\03-白.jpg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D:\桌面文件\用于长方形头像120x168\03-白.jpg03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6000" cy="1423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1684020</wp:posOffset>
                </wp:positionV>
                <wp:extent cx="6896100" cy="372110"/>
                <wp:effectExtent l="0" t="13970" r="0" b="139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72110"/>
                          <a:chOff x="3052" y="2371"/>
                          <a:chExt cx="10860" cy="586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3052" y="2483"/>
                            <a:ext cx="2268" cy="474"/>
                            <a:chOff x="2964" y="2719"/>
                            <a:chExt cx="2268" cy="474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2964" y="2719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3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0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346" y="2843"/>
                              <a:ext cx="270" cy="227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>
                            <a:off x="3052" y="2371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5pt;margin-top:132.6pt;height:29.3pt;width:543pt;z-index:251684864;mso-width-relative:page;mso-height-relative:page;" coordorigin="3052,2371" coordsize="10860,586" o:gfxdata="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">
                <o:lock v:ext="edit" aspectratio="f"/>
                <v:group id="_x0000_s1026" o:spid="_x0000_s1026" o:spt="203" style="position:absolute;left:3052;top:2483;height:474;width:2268;" coordorigin="2964,2719" coordsize="2268,47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964;top:2719;height:474;width:2268;" coordorigin="752,2719" coordsize="2268,4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752;top:2771;height:369;width:2268;" coordorigin="1743,2491" coordsize="6150,68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KtrJ8r8AAADb&#10;AAAADwAAAGRycy9kb3ducmV2LnhtbEWPzWvCQBDF70L/h2WE3nRjhdimrkILgkgR/Lj0NmTHJJid&#10;TXc3fvz3zqHgbYb35r3fzJc316oLhdh4NjAZZ6CIS28brgwcD6vRO6iYkC22nsnAnSIsFy+DORbW&#10;X3lHl32qlIRwLNBAnVJXaB3LmhzGse+IRTv54DDJGiptA14l3LX6Lcty7bBhaaixo++ayvO+dwby&#10;6Wob1l/93zTfnI7331n/8UNkzOtwkn2CSnRLT/P/9doKvtDLLzKAXj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ayf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LU9OV7oAAADb&#10;AAAADwAAAGRycy9kb3ducmV2LnhtbEVPTWsCMRC9C/0PYQreNLs9iGw3CgqK0JPWSnsbNtPN4may&#10;JnFX/30jCL3N431OubzZVvTkQ+NYQT7NQBBXTjdcKzh+biZzECEia2wdk4I7BVguXkYlFtoNvKf+&#10;EGuRQjgUqMDE2BVShsqQxTB1HXHifp23GBP0tdQehxRuW/mWZTNpseHUYLCjtaHqfLhaBX5+Oc24&#10;+b4PH1/9z2V13F6lsUqNX/PsHUSkW/wXP907nebn8PglHS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T05X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_x0000_s1026" o:spid="_x0000_s1026" o:spt="202" type="#_x0000_t202" style="position:absolute;left:1364;top:2719;height:474;width:1298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46;top:2843;height:227;width:270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07,104;140,131;135,132;129,131;62,104;60,151;135,189;209,151;207,104;270,56;267,52;136,0;135,0;133,0;2,52;0,56;2,61;41,76;30,125;22,141;29,157;22,221;23,225;26,227;48,227;51,225;52,221;45,157;52,141;45,125;57,82;133,113;135,113;136,113;267,61;270,56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2371;height:0;width:10860;" filled="f" stroked="t" coordsize="21600,21600" o:gfxdata="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53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-799465</wp:posOffset>
                </wp:positionV>
                <wp:extent cx="3905250" cy="431800"/>
                <wp:effectExtent l="0" t="0" r="0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431800"/>
                          <a:chOff x="3021" y="464"/>
                          <a:chExt cx="6150" cy="68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3021" y="464"/>
                            <a:ext cx="6150" cy="6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3490" y="486"/>
                            <a:ext cx="5213" cy="6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865" y="477"/>
                            <a:ext cx="4462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9pt;margin-top:-62.95pt;height:34pt;width:307.5pt;z-index:251661312;mso-width-relative:page;mso-height-relative:page;" coordorigin="3021,464" coordsize="6150,680" o:gfxdata="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G2VhIdoAAAALAQAADwAAAAAAAAABACAAAAAiAAAAZHJzL2Rvd25yZXYueG1sUEsBAhQA&#10;FAAAAAgAh07iQIrt1YW4AwAA5gsAAA4AAAAAAAAAAQAgAAAAKQEAAGRycy9lMm9Eb2MueG1sUEsF&#10;BgAAAAAGAAYAWQEAAFMHAAAAAA==&#10;">
                <o:lock v:ext="edit" aspectratio="f"/>
                <v:roundrect id="_x0000_s1026" o:spid="_x0000_s1026" o:spt="2" style="position:absolute;left:3021;top:464;height:680;width:6150;v-text-anchor:middle;" fillcolor="#B4C7E7 [1304]" filled="t" stroked="f" coordsize="21600,21600" arcsize="0.5" o:gfxdata="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Wtpi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3490;top:486;height:637;width:5213;v-text-anchor:middle;" fillcolor="#2F5597 [2408]" filled="t" stroked="f" coordsize="21600,21600" arcsize="0.5" o:gfxdata="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a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3865;top:477;height:654;width:4462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AC9C1"/>
    <w:multiLevelType w:val="singleLevel"/>
    <w:tmpl w:val="D44AC9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C86C890"/>
    <w:multiLevelType w:val="singleLevel"/>
    <w:tmpl w:val="7C86C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842E0"/>
    <w:rsid w:val="15A80388"/>
    <w:rsid w:val="1FC41785"/>
    <w:rsid w:val="292842E0"/>
    <w:rsid w:val="2BCF5EA2"/>
    <w:rsid w:val="305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c16f8033-964a-b8c1-da66-7fe194929463\JAVA&#39640;&#32423;&#24320;&#21457;&#24037;&#31243;&#2407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JAVA高级开发工程师求职简历.docx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2020-09-10T06:06:00Z</dcterms:created>
  <dc:creator>支宇</dc:creator>
  <cp:lastModifiedBy>..</cp:lastModifiedBy>
  <dcterms:modified xsi:type="dcterms:W3CDTF">2020-11-04T07:11:22Z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